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C0" w:rsidRPr="00A16492" w:rsidRDefault="00620BC0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620BC0" w:rsidRPr="00A16492" w:rsidRDefault="00620BC0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620BC0" w:rsidRDefault="00620BC0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620BC0" w:rsidRPr="00A16492" w:rsidRDefault="00620BC0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620BC0" w:rsidRPr="00A16492" w:rsidRDefault="00620BC0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927EC6">
        <w:rPr>
          <w:lang w:val="es-ES"/>
        </w:rPr>
        <w:t>Ciencias Empresariales</w:t>
      </w:r>
    </w:p>
    <w:p w:rsidR="00620BC0" w:rsidRPr="00A16492" w:rsidRDefault="00620BC0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927EC6">
        <w:rPr>
          <w:lang w:val="es-ES"/>
        </w:rPr>
        <w:t>Yesenia Aylen Serruto Perea</w:t>
      </w:r>
    </w:p>
    <w:p w:rsidR="00620BC0" w:rsidRPr="00A16492" w:rsidRDefault="00620BC0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</w:t>
      </w:r>
      <w:r w:rsidRPr="00927EC6">
        <w:rPr>
          <w:lang w:val="es-ES"/>
        </w:rPr>
        <w:t>4 años y 1 mes</w:t>
      </w:r>
    </w:p>
    <w:p w:rsidR="00620BC0" w:rsidRPr="005350D7" w:rsidRDefault="00620BC0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620BC0" w:rsidRDefault="00620BC0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>
        <w:tab/>
      </w:r>
      <w:r>
        <w:tab/>
      </w:r>
      <w:r>
        <w:tab/>
        <w:t>: 45%</w:t>
      </w:r>
      <w:r>
        <w:tab/>
      </w:r>
      <w:r>
        <w:tab/>
      </w:r>
      <w:r>
        <w:tab/>
      </w:r>
    </w:p>
    <w:p w:rsidR="00620BC0" w:rsidRDefault="00620BC0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>
        <w:tab/>
      </w:r>
      <w:r>
        <w:tab/>
      </w:r>
      <w:r>
        <w:tab/>
        <w:t>: 23%</w:t>
      </w:r>
    </w:p>
    <w:p w:rsidR="00620BC0" w:rsidRDefault="00620BC0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  <w:r>
        <w:tab/>
      </w:r>
      <w:r>
        <w:tab/>
      </w:r>
      <w:r>
        <w:tab/>
      </w:r>
      <w:r>
        <w:tab/>
      </w:r>
      <w:r>
        <w:tab/>
        <w:t>: 28%</w:t>
      </w:r>
    </w:p>
    <w:p w:rsidR="00620BC0" w:rsidRDefault="00620BC0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  <w:r>
        <w:tab/>
      </w:r>
      <w:r>
        <w:tab/>
      </w:r>
      <w:r>
        <w:tab/>
      </w:r>
      <w:r>
        <w:tab/>
        <w:t>: 0%</w:t>
      </w:r>
    </w:p>
    <w:p w:rsidR="00620BC0" w:rsidRDefault="00620BC0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  <w:r>
        <w:tab/>
        <w:t xml:space="preserve">: 10 Asesorados </w:t>
      </w:r>
    </w:p>
    <w:p w:rsidR="00620BC0" w:rsidRDefault="00620BC0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  <w:r>
        <w:tab/>
      </w:r>
      <w:r>
        <w:tab/>
      </w:r>
      <w:r>
        <w:tab/>
      </w:r>
      <w:r>
        <w:tab/>
      </w:r>
      <w:r>
        <w:tab/>
        <w:t>: Encargos administrativos</w:t>
      </w:r>
    </w:p>
    <w:p w:rsidR="00620BC0" w:rsidRPr="005350D7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620BC0" w:rsidRDefault="00620BC0" w:rsidP="00602ED3">
      <w:pPr>
        <w:pStyle w:val="ListParagraph"/>
        <w:spacing w:line="240" w:lineRule="auto"/>
        <w:ind w:left="993"/>
        <w:rPr>
          <w:b/>
          <w:bCs/>
        </w:rPr>
      </w:pPr>
      <w:r w:rsidRPr="00D94120">
        <w:t>Sí</w:t>
      </w:r>
      <w:r>
        <w:t xml:space="preserve">   X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620BC0" w:rsidRPr="008C5129" w:rsidRDefault="00620BC0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620BC0" w:rsidRDefault="00620BC0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rPr>
          <w:b/>
          <w:bCs/>
        </w:rPr>
        <w:t xml:space="preserve">   </w:t>
      </w:r>
      <w:r w:rsidRPr="00520CBA">
        <w:t>X</w:t>
      </w:r>
      <w:r w:rsidRPr="00520CBA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620BC0" w:rsidRPr="001E36B9" w:rsidRDefault="00620BC0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620BC0" w:rsidRDefault="00620BC0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  <w:r>
        <w:t>X</w:t>
      </w:r>
    </w:p>
    <w:p w:rsidR="00620BC0" w:rsidRPr="00D94120" w:rsidRDefault="00620BC0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  <w:r>
        <w:t xml:space="preserve"> X</w:t>
      </w:r>
    </w:p>
    <w:p w:rsidR="00620BC0" w:rsidRPr="001E36B9" w:rsidRDefault="00620BC0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620BC0" w:rsidRDefault="00620BC0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620BC0" w:rsidRDefault="00620BC0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X </w:t>
      </w:r>
    </w:p>
    <w:p w:rsidR="00620BC0" w:rsidRDefault="00620BC0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620BC0" w:rsidRPr="001E36B9" w:rsidRDefault="00620BC0" w:rsidP="00365A75">
      <w:pPr>
        <w:pStyle w:val="ListParagraph"/>
        <w:spacing w:after="0" w:line="240" w:lineRule="auto"/>
        <w:ind w:left="1134"/>
      </w:pPr>
    </w:p>
    <w:p w:rsidR="00620BC0" w:rsidRPr="0070139A" w:rsidRDefault="00620BC0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89387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70139A">
        <w:rPr>
          <w:b/>
          <w:bCs/>
        </w:rPr>
        <w:t>¿Cómo estoy como Profesor dentro de mi Escuela?</w:t>
      </w:r>
    </w:p>
    <w:p w:rsidR="00620BC0" w:rsidRPr="00893877" w:rsidRDefault="00620BC0" w:rsidP="00893877">
      <w:pPr>
        <w:pStyle w:val="ListParagraph"/>
        <w:spacing w:after="0" w:line="240" w:lineRule="auto"/>
        <w:ind w:left="1080"/>
      </w:pPr>
      <w:r w:rsidRPr="00893877">
        <w:t>Considero que soy una profesora que busca la superación personal y profesional, es lo que trato de transmitir a los estudiantes.</w:t>
      </w:r>
    </w:p>
    <w:p w:rsidR="00620BC0" w:rsidRDefault="00620BC0" w:rsidP="0089387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70139A">
        <w:rPr>
          <w:b/>
          <w:bCs/>
        </w:rPr>
        <w:t xml:space="preserve">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</w:t>
      </w:r>
    </w:p>
    <w:p w:rsidR="00620BC0" w:rsidRPr="00485AB8" w:rsidRDefault="00620BC0" w:rsidP="00893877">
      <w:pPr>
        <w:pStyle w:val="ListParagraph"/>
        <w:spacing w:after="0" w:line="240" w:lineRule="auto"/>
        <w:ind w:left="1080"/>
      </w:pPr>
      <w:r w:rsidRPr="00485AB8">
        <w:t xml:space="preserve">Proponiendo nuevas estrategias de mejora en procesos </w:t>
      </w:r>
      <w:r>
        <w:t xml:space="preserve">administrativos </w:t>
      </w:r>
      <w:r w:rsidRPr="00485AB8">
        <w:t xml:space="preserve">y </w:t>
      </w:r>
      <w:r>
        <w:t>gestión académica, utilizando diferentes estrategias de enseñanza</w:t>
      </w:r>
      <w:r w:rsidRPr="00485AB8">
        <w:t>.</w:t>
      </w:r>
    </w:p>
    <w:p w:rsidR="00620BC0" w:rsidRDefault="00620BC0" w:rsidP="00893877">
      <w:pPr>
        <w:pStyle w:val="ListParagraph"/>
        <w:spacing w:after="0" w:line="240" w:lineRule="auto"/>
        <w:ind w:left="1080"/>
      </w:pPr>
      <w:r w:rsidRPr="00485AB8">
        <w:t>Cumpliendo con los encargos asignados</w:t>
      </w:r>
      <w:r>
        <w:t>.</w:t>
      </w:r>
    </w:p>
    <w:p w:rsidR="00620BC0" w:rsidRPr="00485AB8" w:rsidRDefault="00620BC0" w:rsidP="00893877">
      <w:pPr>
        <w:pStyle w:val="ListParagraph"/>
        <w:spacing w:after="0" w:line="240" w:lineRule="auto"/>
        <w:ind w:left="1080"/>
      </w:pPr>
      <w:r>
        <w:t>Comprometiéndome con los objetivos de escuela, idenficación con la misma.</w:t>
      </w:r>
    </w:p>
    <w:p w:rsidR="00620BC0" w:rsidRDefault="00620BC0" w:rsidP="0089387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70139A">
        <w:rPr>
          <w:b/>
          <w:bCs/>
        </w:rPr>
        <w:t>¿Que me falta?</w:t>
      </w:r>
    </w:p>
    <w:p w:rsidR="00620BC0" w:rsidRDefault="00620BC0" w:rsidP="00485AB8">
      <w:pPr>
        <w:pStyle w:val="ListParagraph"/>
        <w:spacing w:after="0" w:line="240" w:lineRule="auto"/>
        <w:ind w:left="1080"/>
      </w:pPr>
      <w:r>
        <w:t>Realizar publicaciones de artículos de especialidad, asistir a cursos de capacitación</w:t>
      </w:r>
    </w:p>
    <w:p w:rsidR="00620BC0" w:rsidRPr="00485AB8" w:rsidRDefault="00620BC0" w:rsidP="00485AB8">
      <w:pPr>
        <w:pStyle w:val="ListParagraph"/>
        <w:spacing w:after="0" w:line="240" w:lineRule="auto"/>
        <w:ind w:left="1080"/>
      </w:pPr>
    </w:p>
    <w:p w:rsidR="00620BC0" w:rsidRDefault="00620BC0" w:rsidP="0089387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rPr>
          <w:b/>
          <w:bCs/>
        </w:rPr>
        <w:t>¿M</w:t>
      </w:r>
      <w:r w:rsidRPr="0070139A">
        <w:rPr>
          <w:b/>
          <w:bCs/>
        </w:rPr>
        <w:t>e preocupo por ser mejor profesor cada día?</w:t>
      </w:r>
    </w:p>
    <w:p w:rsidR="00620BC0" w:rsidRPr="00DB40CA" w:rsidRDefault="00620BC0" w:rsidP="00DB40CA">
      <w:pPr>
        <w:pStyle w:val="ListParagraph"/>
        <w:spacing w:after="0" w:line="240" w:lineRule="auto"/>
        <w:ind w:left="1080"/>
      </w:pPr>
      <w:r w:rsidRPr="00DB40CA">
        <w:t>En la búsqueda de material actual que ayude a desarrollar las sesiones de clase y brindar información actualizada al estudiante.</w:t>
      </w:r>
    </w:p>
    <w:p w:rsidR="00620BC0" w:rsidRDefault="00620BC0" w:rsidP="0089387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rPr>
          <w:b/>
          <w:bCs/>
        </w:rPr>
        <w:t>¿Vivo la axiología de la USAT con metas concretas?</w:t>
      </w:r>
    </w:p>
    <w:p w:rsidR="00620BC0" w:rsidRPr="00DB40CA" w:rsidRDefault="00620BC0" w:rsidP="00DB40CA">
      <w:pPr>
        <w:pStyle w:val="ListParagraph"/>
        <w:spacing w:after="0" w:line="240" w:lineRule="auto"/>
        <w:ind w:left="1080"/>
      </w:pPr>
      <w:r w:rsidRPr="00DB40CA">
        <w:t>Así es.</w:t>
      </w:r>
    </w:p>
    <w:p w:rsidR="00620BC0" w:rsidRDefault="00620BC0" w:rsidP="0089387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rPr>
          <w:b/>
          <w:bCs/>
        </w:rPr>
        <w:t>¿Qué virtud me distingue de los demás profesores?</w:t>
      </w:r>
    </w:p>
    <w:p w:rsidR="00620BC0" w:rsidRPr="00DB40CA" w:rsidRDefault="00620BC0" w:rsidP="00DB40CA">
      <w:pPr>
        <w:pStyle w:val="ListParagraph"/>
        <w:spacing w:after="0" w:line="240" w:lineRule="auto"/>
        <w:ind w:left="1080"/>
      </w:pPr>
      <w:r w:rsidRPr="00DB40CA">
        <w:t>No se si demás profesores, pero considero la puntualidad y responsabilidad como valores importantes.</w:t>
      </w: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620BC0" w:rsidRPr="00DB40CA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 w:rsidRPr="00DB40CA">
        <w:t>Proponer estrategias de gestión administrativa</w:t>
      </w:r>
    </w:p>
    <w:p w:rsidR="00620BC0" w:rsidRPr="00DB40CA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 w:rsidRPr="00DB40CA">
        <w:t>Proponer estrategias de gestión académica</w:t>
      </w:r>
    </w:p>
    <w:p w:rsidR="00620BC0" w:rsidRPr="00DB40CA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 w:rsidRPr="00DB40CA">
        <w:t>Poder iniciar estudios de Doctorado</w:t>
      </w:r>
    </w:p>
    <w:p w:rsidR="00620BC0" w:rsidRPr="00DB40CA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Desarrollar </w:t>
      </w:r>
      <w:r w:rsidRPr="00DB40CA">
        <w:t>proyectos de extensión universitaria</w:t>
      </w:r>
    </w:p>
    <w:p w:rsidR="00620BC0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>
        <w:t>Realizar un avance de un 50% en la elaboración de cuadernos de trabajo</w:t>
      </w:r>
    </w:p>
    <w:p w:rsidR="00620BC0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>
        <w:t>Realizar asesorías de tesis</w:t>
      </w:r>
    </w:p>
    <w:p w:rsidR="00620BC0" w:rsidRPr="00DB40CA" w:rsidRDefault="00620BC0" w:rsidP="00DB40CA">
      <w:pPr>
        <w:pStyle w:val="ListParagraph"/>
        <w:numPr>
          <w:ilvl w:val="0"/>
          <w:numId w:val="10"/>
        </w:numPr>
        <w:spacing w:after="0" w:line="240" w:lineRule="auto"/>
      </w:pPr>
      <w:r>
        <w:t>Realizar trabajo de coordinación académica</w:t>
      </w: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620BC0" w:rsidRDefault="00620BC0" w:rsidP="0070139A">
      <w:pPr>
        <w:pStyle w:val="ListParagraph"/>
        <w:spacing w:after="0" w:line="240" w:lineRule="auto"/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30"/>
        <w:gridCol w:w="2765"/>
        <w:gridCol w:w="2839"/>
      </w:tblGrid>
      <w:tr w:rsidR="00620BC0" w:rsidRPr="00B50129">
        <w:tc>
          <w:tcPr>
            <w:tcW w:w="2730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</w:pPr>
            <w:r w:rsidRPr="00B50129">
              <w:rPr>
                <w:b/>
                <w:bCs/>
              </w:rPr>
              <w:t>Actividades</w:t>
            </w:r>
          </w:p>
        </w:tc>
        <w:tc>
          <w:tcPr>
            <w:tcW w:w="2765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B50129">
              <w:rPr>
                <w:b/>
                <w:bCs/>
              </w:rPr>
              <w:t>Denominación</w:t>
            </w:r>
          </w:p>
        </w:tc>
        <w:tc>
          <w:tcPr>
            <w:tcW w:w="2839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B50129">
              <w:rPr>
                <w:b/>
                <w:bCs/>
              </w:rPr>
              <w:t>Como lo voy a conseguir</w:t>
            </w:r>
          </w:p>
        </w:tc>
      </w:tr>
      <w:tr w:rsidR="00620BC0" w:rsidRPr="00B50129">
        <w:tc>
          <w:tcPr>
            <w:tcW w:w="2730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B50129">
              <w:rPr>
                <w:b/>
                <w:bCs/>
              </w:rPr>
              <w:t>Docencia</w:t>
            </w:r>
          </w:p>
        </w:tc>
        <w:tc>
          <w:tcPr>
            <w:tcW w:w="2765" w:type="dxa"/>
          </w:tcPr>
          <w:p w:rsidR="00620BC0" w:rsidRPr="00B50129" w:rsidRDefault="00620BC0" w:rsidP="00DE689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B50129">
              <w:t>Publicación de Manual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B50129">
              <w:t>Elaboración de Clases</w:t>
            </w:r>
          </w:p>
        </w:tc>
        <w:tc>
          <w:tcPr>
            <w:tcW w:w="2839" w:type="dxa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</w:pPr>
            <w:r>
              <w:t>Usat</w:t>
            </w:r>
          </w:p>
        </w:tc>
      </w:tr>
      <w:tr w:rsidR="00620BC0" w:rsidRPr="00B50129">
        <w:tc>
          <w:tcPr>
            <w:tcW w:w="2730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B50129">
              <w:rPr>
                <w:b/>
                <w:bCs/>
              </w:rPr>
              <w:t>Formación</w:t>
            </w:r>
          </w:p>
        </w:tc>
        <w:tc>
          <w:tcPr>
            <w:tcW w:w="2765" w:type="dxa"/>
          </w:tcPr>
          <w:p w:rsidR="00620BC0" w:rsidRPr="00B50129" w:rsidRDefault="00620BC0" w:rsidP="00DE68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50129">
              <w:t>Estudios de Doctorado en Turismo.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50129">
              <w:t>Cursos de Ingles avanzado</w:t>
            </w:r>
          </w:p>
          <w:p w:rsidR="00620BC0" w:rsidRPr="00B50129" w:rsidRDefault="00620BC0" w:rsidP="00E7359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Participación en cursos de Investigación de Mercado y Comportamiento del Consumidor</w:t>
            </w:r>
          </w:p>
        </w:tc>
        <w:tc>
          <w:tcPr>
            <w:tcW w:w="2839" w:type="dxa"/>
          </w:tcPr>
          <w:p w:rsidR="00620BC0" w:rsidRPr="00B50129" w:rsidRDefault="00620BC0" w:rsidP="00DE68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50129">
              <w:t>Participación a becas/ Cofinanciamiento USAT  y recursos propios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50129">
              <w:t>Recursos Propios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50129">
              <w:t>Cofinanciamiento USAT /Recursos propios</w:t>
            </w:r>
          </w:p>
        </w:tc>
      </w:tr>
      <w:tr w:rsidR="00620BC0" w:rsidRPr="00B50129">
        <w:tc>
          <w:tcPr>
            <w:tcW w:w="2730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B50129">
              <w:rPr>
                <w:b/>
                <w:bCs/>
              </w:rPr>
              <w:t>Desarrollo Personal Profesional</w:t>
            </w:r>
          </w:p>
        </w:tc>
        <w:tc>
          <w:tcPr>
            <w:tcW w:w="2765" w:type="dxa"/>
          </w:tcPr>
          <w:p w:rsidR="00620BC0" w:rsidRDefault="00620BC0" w:rsidP="00DE689D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B50129">
              <w:t>Cursos de Capacitación en metodología Universitaria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Otros cursos</w:t>
            </w:r>
          </w:p>
        </w:tc>
        <w:tc>
          <w:tcPr>
            <w:tcW w:w="2839" w:type="dxa"/>
          </w:tcPr>
          <w:p w:rsidR="00620BC0" w:rsidRPr="00B50129" w:rsidRDefault="00620BC0" w:rsidP="00DE689D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B50129">
              <w:t>Recursos propios /Recursos USAT</w:t>
            </w:r>
          </w:p>
        </w:tc>
      </w:tr>
      <w:tr w:rsidR="00620BC0" w:rsidRPr="00B50129">
        <w:tc>
          <w:tcPr>
            <w:tcW w:w="2730" w:type="dxa"/>
            <w:vAlign w:val="center"/>
          </w:tcPr>
          <w:p w:rsidR="00620BC0" w:rsidRPr="00B50129" w:rsidRDefault="00620BC0" w:rsidP="00DE689D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B50129">
              <w:rPr>
                <w:b/>
                <w:bCs/>
              </w:rPr>
              <w:t>Función Administrativa en USAT</w:t>
            </w:r>
          </w:p>
        </w:tc>
        <w:tc>
          <w:tcPr>
            <w:tcW w:w="2765" w:type="dxa"/>
          </w:tcPr>
          <w:p w:rsidR="00620BC0" w:rsidRPr="00B50129" w:rsidRDefault="00620BC0" w:rsidP="00DE68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Gestión administrativa</w:t>
            </w:r>
          </w:p>
          <w:p w:rsidR="00620BC0" w:rsidRDefault="00620BC0" w:rsidP="00DE68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Gestión académica.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B50129">
              <w:t>Desarrollar proyecto de educación continua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Asesoría de tesis</w:t>
            </w:r>
          </w:p>
          <w:p w:rsidR="00620BC0" w:rsidRPr="00B50129" w:rsidRDefault="00620BC0" w:rsidP="00DE68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B50129">
              <w:t>Otras actividades</w:t>
            </w:r>
          </w:p>
        </w:tc>
        <w:tc>
          <w:tcPr>
            <w:tcW w:w="2839" w:type="dxa"/>
          </w:tcPr>
          <w:p w:rsidR="00620BC0" w:rsidRPr="00B50129" w:rsidRDefault="00620BC0" w:rsidP="00DE68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B50129">
              <w:t>Recursos USAT</w:t>
            </w:r>
          </w:p>
        </w:tc>
      </w:tr>
    </w:tbl>
    <w:p w:rsidR="00620BC0" w:rsidRDefault="00620BC0" w:rsidP="0070139A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602ED3">
      <w:pPr>
        <w:pStyle w:val="ListParagraph"/>
        <w:spacing w:after="0" w:line="240" w:lineRule="auto"/>
        <w:rPr>
          <w:b/>
          <w:bCs/>
        </w:rPr>
      </w:pPr>
    </w:p>
    <w:p w:rsidR="00620BC0" w:rsidRDefault="00620BC0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620BC0" w:rsidRDefault="00620BC0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620BC0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0B143144"/>
    <w:multiLevelType w:val="hybridMultilevel"/>
    <w:tmpl w:val="B9E0410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A56572"/>
    <w:multiLevelType w:val="hybridMultilevel"/>
    <w:tmpl w:val="1FEE74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12E4E"/>
    <w:multiLevelType w:val="hybridMultilevel"/>
    <w:tmpl w:val="50AC5E9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3740138"/>
    <w:multiLevelType w:val="hybridMultilevel"/>
    <w:tmpl w:val="197C14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1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D580EC2"/>
    <w:multiLevelType w:val="hybridMultilevel"/>
    <w:tmpl w:val="93A6AF48"/>
    <w:lvl w:ilvl="0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76FE488F"/>
    <w:multiLevelType w:val="hybridMultilevel"/>
    <w:tmpl w:val="94EEF5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13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1509A"/>
    <w:rsid w:val="00106B14"/>
    <w:rsid w:val="00110F51"/>
    <w:rsid w:val="001775A6"/>
    <w:rsid w:val="001931BA"/>
    <w:rsid w:val="001A7D47"/>
    <w:rsid w:val="001E36B9"/>
    <w:rsid w:val="001F570B"/>
    <w:rsid w:val="00204D29"/>
    <w:rsid w:val="00280EDB"/>
    <w:rsid w:val="002B0E10"/>
    <w:rsid w:val="00365A75"/>
    <w:rsid w:val="003D2895"/>
    <w:rsid w:val="003E126E"/>
    <w:rsid w:val="00485AB8"/>
    <w:rsid w:val="004B4379"/>
    <w:rsid w:val="004F6915"/>
    <w:rsid w:val="00515EC3"/>
    <w:rsid w:val="00520CBA"/>
    <w:rsid w:val="005350D7"/>
    <w:rsid w:val="005523BA"/>
    <w:rsid w:val="00561181"/>
    <w:rsid w:val="00573C8E"/>
    <w:rsid w:val="00582E42"/>
    <w:rsid w:val="005D4D8F"/>
    <w:rsid w:val="005F0A80"/>
    <w:rsid w:val="00602ED3"/>
    <w:rsid w:val="00620BC0"/>
    <w:rsid w:val="0070139A"/>
    <w:rsid w:val="007465B6"/>
    <w:rsid w:val="00864EEE"/>
    <w:rsid w:val="00893877"/>
    <w:rsid w:val="008C5129"/>
    <w:rsid w:val="008F2FDB"/>
    <w:rsid w:val="008F43A3"/>
    <w:rsid w:val="00927EC6"/>
    <w:rsid w:val="0093219F"/>
    <w:rsid w:val="009777A9"/>
    <w:rsid w:val="00A16492"/>
    <w:rsid w:val="00A51374"/>
    <w:rsid w:val="00B50129"/>
    <w:rsid w:val="00BE0F34"/>
    <w:rsid w:val="00C106BB"/>
    <w:rsid w:val="00C526EA"/>
    <w:rsid w:val="00C9220F"/>
    <w:rsid w:val="00D66D93"/>
    <w:rsid w:val="00D746AB"/>
    <w:rsid w:val="00D82BA2"/>
    <w:rsid w:val="00D94120"/>
    <w:rsid w:val="00D9560D"/>
    <w:rsid w:val="00DA0DF2"/>
    <w:rsid w:val="00DB40CA"/>
    <w:rsid w:val="00DE689D"/>
    <w:rsid w:val="00E04D83"/>
    <w:rsid w:val="00E73598"/>
    <w:rsid w:val="00EB1DF6"/>
    <w:rsid w:val="00ED379C"/>
    <w:rsid w:val="00FA7592"/>
    <w:rsid w:val="00FF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2</Pages>
  <Words>555</Words>
  <Characters>3055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yserruto</cp:lastModifiedBy>
  <cp:revision>8</cp:revision>
  <cp:lastPrinted>2014-02-11T13:30:00Z</cp:lastPrinted>
  <dcterms:created xsi:type="dcterms:W3CDTF">2014-01-28T16:51:00Z</dcterms:created>
  <dcterms:modified xsi:type="dcterms:W3CDTF">2014-02-11T13:44:00Z</dcterms:modified>
</cp:coreProperties>
</file>