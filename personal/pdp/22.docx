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0EB" w:rsidRPr="00A16492" w:rsidRDefault="00E150EB" w:rsidP="00365A75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  <w:r>
        <w:rPr>
          <w:noProof/>
          <w:lang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1026" type="#_x0000_t75" style="position:absolute;left:0;text-align:left;margin-left:-19.05pt;margin-top:-29.45pt;width:117pt;height:91.35pt;z-index:-251658240;visibility:visible">
            <v:imagedata r:id="rId5" o:title=""/>
          </v:shape>
        </w:pict>
      </w:r>
      <w:r w:rsidRPr="00A16492">
        <w:rPr>
          <w:b/>
          <w:bCs/>
          <w:sz w:val="20"/>
          <w:szCs w:val="20"/>
          <w:lang w:val="es-ES"/>
        </w:rPr>
        <w:t>UNIVERSIDAD CATOLICA SANTO TORIBIO DE MOGROVEJO</w:t>
      </w:r>
    </w:p>
    <w:p w:rsidR="00E150EB" w:rsidRPr="00A16492" w:rsidRDefault="00E150EB" w:rsidP="00365A75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  <w:r w:rsidRPr="00A16492">
        <w:rPr>
          <w:b/>
          <w:bCs/>
          <w:sz w:val="20"/>
          <w:szCs w:val="20"/>
          <w:lang w:val="es-ES"/>
        </w:rPr>
        <w:t>VICERRECTORADO D</w:t>
      </w:r>
      <w:r>
        <w:rPr>
          <w:b/>
          <w:bCs/>
          <w:sz w:val="20"/>
          <w:szCs w:val="20"/>
          <w:lang w:val="es-ES"/>
        </w:rPr>
        <w:t>E PROFESORES E INVESTIGACIÓN 2014</w:t>
      </w:r>
    </w:p>
    <w:p w:rsidR="00E150EB" w:rsidRDefault="00E150EB" w:rsidP="00365A75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  <w:r>
        <w:rPr>
          <w:b/>
          <w:bCs/>
          <w:sz w:val="20"/>
          <w:szCs w:val="20"/>
          <w:lang w:val="es-ES"/>
        </w:rPr>
        <w:t xml:space="preserve">PLAN DE DESARROLLO DE PROFESORES </w:t>
      </w:r>
      <w:r w:rsidRPr="00A16492">
        <w:rPr>
          <w:b/>
          <w:bCs/>
          <w:sz w:val="20"/>
          <w:szCs w:val="20"/>
          <w:lang w:val="es-ES"/>
        </w:rPr>
        <w:t>USAT 201</w:t>
      </w:r>
      <w:r>
        <w:rPr>
          <w:b/>
          <w:bCs/>
          <w:sz w:val="20"/>
          <w:szCs w:val="20"/>
          <w:lang w:val="es-ES"/>
        </w:rPr>
        <w:t>4</w:t>
      </w:r>
    </w:p>
    <w:p w:rsidR="00E150EB" w:rsidRPr="00A16492" w:rsidRDefault="00E150EB" w:rsidP="00602ED3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</w:p>
    <w:p w:rsidR="00E150EB" w:rsidRPr="00A16492" w:rsidRDefault="00E150EB" w:rsidP="00602ED3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Departamento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 w:rsidRPr="00A16492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 Ciencias Empresariales</w:t>
      </w:r>
    </w:p>
    <w:p w:rsidR="00E150EB" w:rsidRPr="00A16492" w:rsidRDefault="00E150EB" w:rsidP="00602ED3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s-ES"/>
        </w:rPr>
      </w:pPr>
      <w:r w:rsidRPr="00A16492">
        <w:rPr>
          <w:b/>
          <w:bCs/>
          <w:lang w:val="es-ES"/>
        </w:rPr>
        <w:t>Nombres y Apellidos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 w:rsidRPr="00A16492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 Jorge Alberto Garcés Angulo</w:t>
      </w:r>
    </w:p>
    <w:p w:rsidR="00E150EB" w:rsidRPr="00A16492" w:rsidRDefault="00E150EB" w:rsidP="00602ED3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s-ES"/>
        </w:rPr>
      </w:pPr>
      <w:r w:rsidRPr="00A16492">
        <w:rPr>
          <w:b/>
          <w:bCs/>
          <w:lang w:val="es-ES"/>
        </w:rPr>
        <w:t>Tiempo de trabajo en la USAT</w:t>
      </w:r>
      <w:r>
        <w:rPr>
          <w:b/>
          <w:bCs/>
          <w:lang w:val="es-ES"/>
        </w:rPr>
        <w:tab/>
      </w:r>
      <w:r w:rsidRPr="00A16492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14 años</w:t>
      </w:r>
    </w:p>
    <w:p w:rsidR="00E150EB" w:rsidRPr="005350D7" w:rsidRDefault="00E150EB" w:rsidP="00602ED3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s-ES"/>
        </w:rPr>
      </w:pPr>
      <w:r w:rsidRPr="00A16492">
        <w:rPr>
          <w:b/>
          <w:bCs/>
        </w:rPr>
        <w:t>Principal dedicación durante el año 201</w:t>
      </w:r>
      <w:r>
        <w:rPr>
          <w:b/>
          <w:bCs/>
        </w:rPr>
        <w:t>3: (Coloque en porcentajes)</w:t>
      </w:r>
      <w:r w:rsidRPr="005350D7">
        <w:rPr>
          <w:b/>
          <w:bCs/>
        </w:rPr>
        <w:tab/>
      </w:r>
    </w:p>
    <w:p w:rsidR="00E150EB" w:rsidRDefault="00E150EB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Docencia</w:t>
      </w:r>
      <w:r>
        <w:tab/>
      </w:r>
      <w:r>
        <w:tab/>
      </w:r>
      <w:r>
        <w:tab/>
      </w:r>
    </w:p>
    <w:p w:rsidR="00E150EB" w:rsidRDefault="00E150EB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Gestión administrativa  ( X )</w:t>
      </w:r>
    </w:p>
    <w:p w:rsidR="00E150EB" w:rsidRDefault="00E150EB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Tutoría</w:t>
      </w:r>
    </w:p>
    <w:p w:rsidR="00E150EB" w:rsidRDefault="00E150EB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Investigación</w:t>
      </w:r>
    </w:p>
    <w:p w:rsidR="00E150EB" w:rsidRDefault="00E150EB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 xml:space="preserve">Asesoría de tesis (especifique número) </w:t>
      </w:r>
    </w:p>
    <w:p w:rsidR="00E150EB" w:rsidRDefault="00E150EB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Otros</w:t>
      </w:r>
    </w:p>
    <w:p w:rsidR="00E150EB" w:rsidRPr="005350D7" w:rsidRDefault="00E150EB" w:rsidP="00602ED3">
      <w:pPr>
        <w:pStyle w:val="ListParagraph"/>
        <w:spacing w:after="0" w:line="240" w:lineRule="auto"/>
        <w:rPr>
          <w:b/>
          <w:bCs/>
        </w:rPr>
      </w:pPr>
    </w:p>
    <w:p w:rsidR="00E150EB" w:rsidRDefault="00E150EB" w:rsidP="00602ED3">
      <w:pPr>
        <w:pStyle w:val="ListParagraph"/>
        <w:numPr>
          <w:ilvl w:val="0"/>
          <w:numId w:val="1"/>
        </w:numPr>
        <w:spacing w:line="240" w:lineRule="auto"/>
      </w:pPr>
      <w:r w:rsidRPr="008C5129">
        <w:rPr>
          <w:b/>
          <w:bCs/>
        </w:rPr>
        <w:t>¿Está satisfecho con su principal dedicación actual?</w:t>
      </w:r>
      <w:r>
        <w:tab/>
      </w:r>
    </w:p>
    <w:p w:rsidR="00E150EB" w:rsidRDefault="00E150EB" w:rsidP="00602ED3">
      <w:pPr>
        <w:pStyle w:val="ListParagraph"/>
        <w:spacing w:line="240" w:lineRule="auto"/>
        <w:ind w:left="993"/>
        <w:rPr>
          <w:b/>
          <w:bCs/>
        </w:rPr>
      </w:pPr>
      <w:r w:rsidRPr="00D94120">
        <w:t>Sí</w:t>
      </w:r>
      <w:r w:rsidRPr="001F570B">
        <w:tab/>
      </w:r>
      <w:r>
        <w:t>( X )</w:t>
      </w:r>
      <w:r>
        <w:tab/>
      </w:r>
      <w:r>
        <w:tab/>
      </w:r>
      <w:r>
        <w:tab/>
      </w:r>
      <w:r w:rsidRPr="00D746AB">
        <w:rPr>
          <w:b/>
          <w:bCs/>
        </w:rPr>
        <w:t>No</w:t>
      </w:r>
    </w:p>
    <w:p w:rsidR="00E150EB" w:rsidRPr="008C5129" w:rsidRDefault="00E150EB" w:rsidP="00C9220F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8C5129">
        <w:rPr>
          <w:b/>
          <w:bCs/>
        </w:rPr>
        <w:t xml:space="preserve">¿Se ve a Ud., mismo dentro de 5 años, aun en la USAT? </w:t>
      </w:r>
    </w:p>
    <w:p w:rsidR="00E150EB" w:rsidRDefault="00E150EB" w:rsidP="008C5129">
      <w:pPr>
        <w:pStyle w:val="ListParagraph"/>
        <w:spacing w:line="240" w:lineRule="auto"/>
        <w:rPr>
          <w:b/>
          <w:bCs/>
        </w:rPr>
      </w:pPr>
      <w:r>
        <w:rPr>
          <w:b/>
          <w:bCs/>
        </w:rPr>
        <w:t xml:space="preserve">     </w:t>
      </w:r>
      <w:r w:rsidRPr="00D94120">
        <w:rPr>
          <w:b/>
          <w:bCs/>
        </w:rPr>
        <w:t>Sí</w:t>
      </w:r>
      <w:r>
        <w:tab/>
        <w:t>( X )</w:t>
      </w:r>
      <w:r>
        <w:tab/>
      </w:r>
      <w:r>
        <w:tab/>
      </w:r>
      <w:r>
        <w:tab/>
      </w:r>
      <w:r w:rsidRPr="00D746AB">
        <w:rPr>
          <w:b/>
          <w:bCs/>
        </w:rPr>
        <w:t>No</w:t>
      </w:r>
    </w:p>
    <w:p w:rsidR="00E150EB" w:rsidRPr="001E36B9" w:rsidRDefault="00E150EB" w:rsidP="001E36B9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¿</w:t>
      </w:r>
      <w:r w:rsidRPr="001E36B9">
        <w:rPr>
          <w:b/>
          <w:bCs/>
        </w:rPr>
        <w:t xml:space="preserve">Cuál desearía que sea su principal dedicación entonces?: </w:t>
      </w:r>
    </w:p>
    <w:p w:rsidR="00E150EB" w:rsidRDefault="00E150EB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 w:rsidRPr="00D94120">
        <w:t>Docencia</w:t>
      </w:r>
      <w:r w:rsidRPr="00D94120">
        <w:tab/>
      </w:r>
      <w:r>
        <w:t xml:space="preserve">                       ( X )</w:t>
      </w:r>
    </w:p>
    <w:p w:rsidR="00E150EB" w:rsidRPr="00D94120" w:rsidRDefault="00E150EB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 w:rsidRPr="00D94120">
        <w:t>Gestión administrativa</w:t>
      </w:r>
      <w:r>
        <w:t xml:space="preserve">  ( X )</w:t>
      </w:r>
    </w:p>
    <w:p w:rsidR="00E150EB" w:rsidRPr="001E36B9" w:rsidRDefault="00E150EB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Tutoría</w:t>
      </w:r>
    </w:p>
    <w:p w:rsidR="00E150EB" w:rsidRDefault="00E150EB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 w:rsidRPr="001E36B9">
        <w:t>Investigación</w:t>
      </w:r>
    </w:p>
    <w:p w:rsidR="00E150EB" w:rsidRDefault="00E150EB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 xml:space="preserve">Asesoría de tesis </w:t>
      </w:r>
    </w:p>
    <w:p w:rsidR="00E150EB" w:rsidRDefault="00E150EB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Otros</w:t>
      </w:r>
    </w:p>
    <w:p w:rsidR="00E150EB" w:rsidRPr="001E36B9" w:rsidRDefault="00E150EB" w:rsidP="00365A75">
      <w:pPr>
        <w:pStyle w:val="ListParagraph"/>
        <w:spacing w:after="0" w:line="240" w:lineRule="auto"/>
        <w:ind w:left="1134"/>
      </w:pPr>
    </w:p>
    <w:p w:rsidR="00E150EB" w:rsidRPr="0070139A" w:rsidRDefault="00E150EB" w:rsidP="00365A7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 w:rsidRPr="00D746AB">
        <w:rPr>
          <w:b/>
          <w:bCs/>
        </w:rPr>
        <w:t>Autoevaluación</w:t>
      </w:r>
      <w:r>
        <w:rPr>
          <w:b/>
          <w:bCs/>
        </w:rPr>
        <w:t xml:space="preserve">: Posibles preguntas y otras que el profesor  formule  para autoevaluarse adecuadamente </w:t>
      </w:r>
      <w:r w:rsidRPr="0070139A">
        <w:rPr>
          <w:b/>
          <w:bCs/>
        </w:rPr>
        <w:t xml:space="preserve">(¿Cómo estoy como Profesor dentro de mi Escuela?, ¿Cómo </w:t>
      </w:r>
      <w:r>
        <w:rPr>
          <w:b/>
          <w:bCs/>
        </w:rPr>
        <w:t xml:space="preserve"> </w:t>
      </w:r>
      <w:r w:rsidRPr="0070139A">
        <w:rPr>
          <w:b/>
          <w:bCs/>
        </w:rPr>
        <w:t>contribu</w:t>
      </w:r>
      <w:r>
        <w:rPr>
          <w:b/>
          <w:bCs/>
        </w:rPr>
        <w:t>yo</w:t>
      </w:r>
      <w:r w:rsidRPr="0070139A">
        <w:rPr>
          <w:b/>
          <w:bCs/>
        </w:rPr>
        <w:t xml:space="preserve"> con mi trabajo a la misión de mi Escuela?, ¿Que me falta?</w:t>
      </w:r>
      <w:r>
        <w:rPr>
          <w:b/>
          <w:bCs/>
        </w:rPr>
        <w:t xml:space="preserve"> ¿M</w:t>
      </w:r>
      <w:r w:rsidRPr="0070139A">
        <w:rPr>
          <w:b/>
          <w:bCs/>
        </w:rPr>
        <w:t>e preocupo por ser mejor profesor cada día?</w:t>
      </w:r>
      <w:r>
        <w:rPr>
          <w:b/>
          <w:bCs/>
        </w:rPr>
        <w:t>; ¿Vivo la axiología de la USAT con metas concretas?; ¿Qué virtud me distingue de los demás profesores?</w:t>
      </w:r>
      <w:r w:rsidRPr="0070139A">
        <w:rPr>
          <w:b/>
          <w:bCs/>
        </w:rPr>
        <w:t xml:space="preserve">). </w:t>
      </w:r>
    </w:p>
    <w:p w:rsidR="00E150EB" w:rsidRDefault="00E150EB" w:rsidP="00602ED3">
      <w:pPr>
        <w:pStyle w:val="ListParagraph"/>
        <w:spacing w:after="0" w:line="240" w:lineRule="auto"/>
        <w:rPr>
          <w:b/>
          <w:bCs/>
        </w:rPr>
      </w:pPr>
    </w:p>
    <w:p w:rsidR="00E150EB" w:rsidRDefault="00E150EB" w:rsidP="00602ED3">
      <w:pPr>
        <w:pStyle w:val="ListParagraph"/>
        <w:spacing w:after="0" w:line="240" w:lineRule="auto"/>
        <w:rPr>
          <w:b/>
          <w:bCs/>
        </w:rPr>
      </w:pPr>
    </w:p>
    <w:p w:rsidR="00E150EB" w:rsidRDefault="00E150EB" w:rsidP="00602ED3">
      <w:pPr>
        <w:pStyle w:val="ListParagraph"/>
        <w:spacing w:after="0" w:line="240" w:lineRule="auto"/>
        <w:rPr>
          <w:b/>
          <w:bCs/>
        </w:rPr>
      </w:pPr>
    </w:p>
    <w:p w:rsidR="00E150EB" w:rsidRDefault="00E150EB" w:rsidP="00602ED3">
      <w:pPr>
        <w:pStyle w:val="ListParagraph"/>
        <w:spacing w:after="0" w:line="240" w:lineRule="auto"/>
        <w:rPr>
          <w:b/>
          <w:bCs/>
        </w:rPr>
      </w:pPr>
      <w:r>
        <w:rPr>
          <w:b/>
          <w:bCs/>
        </w:rPr>
        <w:t>Como Profesor dedico todo mí lo mejor de mí para preparar cada una de las sesiones y en aula darme íntegramente a compartir con los estudiantes cada sesión de tal manera que todos aprendamos cada día, gracias a la motivación que pongo y lograr despertar en cada uno de mis estudiantes el interés por la asignatura y fuera del aula tratarlos como realmente se merecen con respeto y confianza de forma tal que cada día contribuir a la formación de mejorar personas y mejores profesionales para esta sociedad que carece de personas con valores y que sepan defender  su fe, allí donde se encuentren.</w:t>
      </w:r>
    </w:p>
    <w:p w:rsidR="00E150EB" w:rsidRDefault="00E150EB" w:rsidP="00602ED3">
      <w:pPr>
        <w:pStyle w:val="ListParagraph"/>
        <w:spacing w:after="0" w:line="240" w:lineRule="auto"/>
        <w:rPr>
          <w:b/>
          <w:bCs/>
        </w:rPr>
      </w:pPr>
    </w:p>
    <w:p w:rsidR="00E150EB" w:rsidRDefault="00E150EB" w:rsidP="00602ED3">
      <w:pPr>
        <w:pStyle w:val="ListParagraph"/>
        <w:spacing w:after="0" w:line="240" w:lineRule="auto"/>
        <w:rPr>
          <w:b/>
          <w:bCs/>
        </w:rPr>
      </w:pPr>
    </w:p>
    <w:p w:rsidR="00E150EB" w:rsidRDefault="00E150EB" w:rsidP="00602ED3">
      <w:pPr>
        <w:pStyle w:val="ListParagraph"/>
        <w:spacing w:after="0" w:line="240" w:lineRule="auto"/>
        <w:rPr>
          <w:b/>
          <w:bCs/>
        </w:rPr>
      </w:pPr>
    </w:p>
    <w:p w:rsidR="00E150EB" w:rsidRDefault="00E150EB" w:rsidP="00602ED3">
      <w:pPr>
        <w:pStyle w:val="ListParagraph"/>
        <w:spacing w:after="0" w:line="240" w:lineRule="auto"/>
        <w:rPr>
          <w:b/>
          <w:bCs/>
        </w:rPr>
      </w:pPr>
    </w:p>
    <w:p w:rsidR="00E150EB" w:rsidRDefault="00E150EB" w:rsidP="00602ED3">
      <w:pPr>
        <w:pStyle w:val="ListParagraph"/>
        <w:spacing w:after="0" w:line="240" w:lineRule="auto"/>
        <w:rPr>
          <w:b/>
          <w:bCs/>
        </w:rPr>
      </w:pPr>
    </w:p>
    <w:p w:rsidR="00E150EB" w:rsidRDefault="00E150EB" w:rsidP="00602ED3">
      <w:pPr>
        <w:pStyle w:val="ListParagraph"/>
        <w:spacing w:after="0" w:line="240" w:lineRule="auto"/>
        <w:rPr>
          <w:b/>
          <w:bCs/>
        </w:rPr>
      </w:pPr>
    </w:p>
    <w:p w:rsidR="00E150EB" w:rsidRDefault="00E150EB" w:rsidP="00602ED3">
      <w:pPr>
        <w:pStyle w:val="ListParagraph"/>
        <w:spacing w:after="0" w:line="240" w:lineRule="auto"/>
        <w:rPr>
          <w:b/>
          <w:bCs/>
        </w:rPr>
      </w:pPr>
    </w:p>
    <w:p w:rsidR="00E150EB" w:rsidRDefault="00E150EB" w:rsidP="009777A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¿Qué voy hacer? (Docencia, Investigación, Extensión Universitaria, Formación, Desarrollo Personal Profesional...etc.). (Responder y plantearse  objetivos).</w:t>
      </w:r>
    </w:p>
    <w:p w:rsidR="00E150EB" w:rsidRDefault="00E150EB" w:rsidP="00602ED3">
      <w:pPr>
        <w:pStyle w:val="ListParagraph"/>
        <w:spacing w:after="0" w:line="240" w:lineRule="auto"/>
        <w:rPr>
          <w:b/>
          <w:bCs/>
        </w:rPr>
      </w:pPr>
    </w:p>
    <w:p w:rsidR="00E150EB" w:rsidRDefault="00E150EB" w:rsidP="00602ED3">
      <w:pPr>
        <w:pStyle w:val="ListParagraph"/>
        <w:spacing w:after="0" w:line="240" w:lineRule="auto"/>
        <w:rPr>
          <w:b/>
          <w:bCs/>
        </w:rPr>
      </w:pPr>
      <w:r>
        <w:rPr>
          <w:b/>
          <w:bCs/>
        </w:rPr>
        <w:t>Formarme en metodologías, didácticas  y pedagogía a fin de mejorar  la forma como desarrollo actualmente las sesiones en aula así como capacitarme en el uso  herramientas de tecnologías para aprovecharlas más y mejor, así lograr que los estudiantes puedan tener mayores recursos didácticos para su aprendizaje.</w:t>
      </w:r>
    </w:p>
    <w:p w:rsidR="00E150EB" w:rsidRDefault="00E150EB" w:rsidP="00602ED3">
      <w:pPr>
        <w:pStyle w:val="ListParagraph"/>
        <w:spacing w:after="0" w:line="240" w:lineRule="auto"/>
        <w:rPr>
          <w:b/>
          <w:bCs/>
        </w:rPr>
      </w:pPr>
      <w:r>
        <w:rPr>
          <w:b/>
          <w:bCs/>
        </w:rPr>
        <w:t xml:space="preserve">Así mismo dentro de mí línea de desarrollo profesional me capacitare en cursos sobre la gestión estratégica de costos y los costos relacionados a las exportaciones  e importación bienes y servicios con la finalidad de poder incorporar nuevos temas dentro de las asignaturas que tengo a mi cargo.  </w:t>
      </w:r>
    </w:p>
    <w:p w:rsidR="00E150EB" w:rsidRDefault="00E150EB" w:rsidP="00602ED3">
      <w:pPr>
        <w:pStyle w:val="ListParagraph"/>
        <w:spacing w:after="0" w:line="240" w:lineRule="auto"/>
        <w:rPr>
          <w:b/>
          <w:bCs/>
        </w:rPr>
      </w:pPr>
    </w:p>
    <w:p w:rsidR="00E150EB" w:rsidRDefault="00E150EB" w:rsidP="00602ED3">
      <w:pPr>
        <w:pStyle w:val="ListParagraph"/>
        <w:spacing w:after="0" w:line="240" w:lineRule="auto"/>
        <w:rPr>
          <w:b/>
          <w:bCs/>
        </w:rPr>
      </w:pPr>
    </w:p>
    <w:p w:rsidR="00E150EB" w:rsidRDefault="00E150EB" w:rsidP="00602ED3">
      <w:pPr>
        <w:pStyle w:val="ListParagraph"/>
        <w:spacing w:after="0" w:line="240" w:lineRule="auto"/>
        <w:rPr>
          <w:b/>
          <w:bCs/>
        </w:rPr>
      </w:pPr>
    </w:p>
    <w:p w:rsidR="00E150EB" w:rsidRDefault="00E150EB" w:rsidP="00602ED3">
      <w:pPr>
        <w:pStyle w:val="ListParagraph"/>
        <w:spacing w:after="0" w:line="240" w:lineRule="auto"/>
        <w:rPr>
          <w:b/>
          <w:bCs/>
        </w:rPr>
      </w:pPr>
    </w:p>
    <w:p w:rsidR="00E150EB" w:rsidRDefault="00E150EB" w:rsidP="00602ED3">
      <w:pPr>
        <w:pStyle w:val="ListParagraph"/>
        <w:spacing w:after="0" w:line="240" w:lineRule="auto"/>
        <w:rPr>
          <w:b/>
          <w:bCs/>
        </w:rPr>
      </w:pPr>
    </w:p>
    <w:p w:rsidR="00E150EB" w:rsidRDefault="00E150EB" w:rsidP="00365A7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¿Cómo lo voy  a  conseguir? (Describir las  actividades con fechas que realizará para el logro de sus objetivos).</w:t>
      </w:r>
    </w:p>
    <w:p w:rsidR="00E150EB" w:rsidRDefault="00E150EB" w:rsidP="0070139A">
      <w:pPr>
        <w:pStyle w:val="ListParagraph"/>
        <w:spacing w:after="0" w:line="240" w:lineRule="auto"/>
        <w:rPr>
          <w:b/>
          <w:bCs/>
        </w:rPr>
      </w:pPr>
    </w:p>
    <w:p w:rsidR="00E150EB" w:rsidRDefault="00E150EB" w:rsidP="0070139A">
      <w:pPr>
        <w:pStyle w:val="ListParagraph"/>
        <w:spacing w:after="0" w:line="240" w:lineRule="auto"/>
        <w:rPr>
          <w:b/>
          <w:bCs/>
        </w:rPr>
      </w:pPr>
      <w:r>
        <w:rPr>
          <w:b/>
          <w:bCs/>
        </w:rPr>
        <w:t>Tomaré en el primer semestre del 2014 un curso de capacitación sobre metodologías de enseñanza aprendiza  y seguiré el curso virtual sobre tecnologías de la información orientadas a la educación.</w:t>
      </w:r>
    </w:p>
    <w:p w:rsidR="00E150EB" w:rsidRDefault="00E150EB" w:rsidP="0070139A">
      <w:pPr>
        <w:pStyle w:val="ListParagraph"/>
        <w:spacing w:after="0" w:line="240" w:lineRule="auto"/>
        <w:rPr>
          <w:b/>
          <w:bCs/>
        </w:rPr>
      </w:pPr>
      <w:r>
        <w:rPr>
          <w:b/>
          <w:bCs/>
        </w:rPr>
        <w:t>Tomaré un curso sobre el manejo y control de costos estratégicos durante el  II semestre de 2014 que me permita mejorar mi desempeño.</w:t>
      </w:r>
    </w:p>
    <w:p w:rsidR="00E150EB" w:rsidRDefault="00E150EB" w:rsidP="001F570B">
      <w:pPr>
        <w:spacing w:after="0" w:line="240" w:lineRule="auto"/>
        <w:rPr>
          <w:b/>
          <w:bCs/>
        </w:rPr>
      </w:pPr>
    </w:p>
    <w:p w:rsidR="00E150EB" w:rsidRDefault="00E150EB" w:rsidP="001F570B">
      <w:pPr>
        <w:spacing w:after="0" w:line="240" w:lineRule="auto"/>
        <w:rPr>
          <w:b/>
          <w:bCs/>
        </w:rPr>
      </w:pPr>
    </w:p>
    <w:p w:rsidR="00E150EB" w:rsidRDefault="00E150EB" w:rsidP="00602ED3">
      <w:pPr>
        <w:pStyle w:val="ListParagraph"/>
        <w:spacing w:line="240" w:lineRule="auto"/>
        <w:rPr>
          <w:b/>
          <w:bCs/>
        </w:rPr>
      </w:pPr>
    </w:p>
    <w:p w:rsidR="00E150EB" w:rsidRDefault="00E150EB" w:rsidP="00365A7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Avances y seguimiento de PDP, cada 03 meses (Dificultades y logros). (Con evidencias concretas y fechas).</w:t>
      </w:r>
    </w:p>
    <w:p w:rsidR="00E150EB" w:rsidRDefault="00E150EB" w:rsidP="00365A75">
      <w:pPr>
        <w:pStyle w:val="ListParagraph"/>
        <w:spacing w:after="0" w:line="240" w:lineRule="auto"/>
        <w:jc w:val="both"/>
        <w:rPr>
          <w:b/>
          <w:bCs/>
        </w:rPr>
      </w:pPr>
    </w:p>
    <w:p w:rsidR="00E150EB" w:rsidRDefault="00E150EB" w:rsidP="00365A75">
      <w:pPr>
        <w:pStyle w:val="ListParagraph"/>
        <w:spacing w:after="0" w:line="240" w:lineRule="auto"/>
        <w:jc w:val="both"/>
        <w:rPr>
          <w:b/>
          <w:bCs/>
        </w:rPr>
      </w:pPr>
    </w:p>
    <w:p w:rsidR="00E150EB" w:rsidRDefault="00E150EB" w:rsidP="00602ED3">
      <w:pPr>
        <w:pStyle w:val="ListParagraph"/>
        <w:spacing w:after="0" w:line="240" w:lineRule="auto"/>
        <w:rPr>
          <w:b/>
          <w:bCs/>
        </w:rPr>
      </w:pPr>
      <w:r>
        <w:rPr>
          <w:b/>
          <w:bCs/>
        </w:rPr>
        <w:t>De acuerdo a los avances se entregara informe sobre dificultades y logros así como las evidencias que se estime conveniente.</w:t>
      </w:r>
      <w:bookmarkStart w:id="0" w:name="_GoBack"/>
      <w:bookmarkEnd w:id="0"/>
    </w:p>
    <w:p w:rsidR="00E150EB" w:rsidRDefault="00E150EB" w:rsidP="00602ED3">
      <w:pPr>
        <w:pStyle w:val="ListParagraph"/>
        <w:spacing w:after="0" w:line="240" w:lineRule="auto"/>
        <w:rPr>
          <w:b/>
          <w:bCs/>
        </w:rPr>
      </w:pPr>
    </w:p>
    <w:p w:rsidR="00E150EB" w:rsidRDefault="00E150EB" w:rsidP="00602ED3">
      <w:pPr>
        <w:pStyle w:val="ListParagraph"/>
        <w:spacing w:after="0" w:line="240" w:lineRule="auto"/>
        <w:rPr>
          <w:b/>
          <w:bCs/>
        </w:rPr>
      </w:pPr>
    </w:p>
    <w:p w:rsidR="00E150EB" w:rsidRDefault="00E150EB" w:rsidP="00602ED3">
      <w:pPr>
        <w:pStyle w:val="ListParagraph"/>
        <w:spacing w:after="0" w:line="240" w:lineRule="auto"/>
        <w:rPr>
          <w:b/>
          <w:bCs/>
        </w:rPr>
      </w:pPr>
    </w:p>
    <w:p w:rsidR="00E150EB" w:rsidRDefault="00E150EB" w:rsidP="00602ED3">
      <w:pPr>
        <w:pStyle w:val="ListParagraph"/>
        <w:spacing w:after="0" w:line="240" w:lineRule="auto"/>
        <w:rPr>
          <w:b/>
          <w:bCs/>
        </w:rPr>
      </w:pPr>
    </w:p>
    <w:p w:rsidR="00E150EB" w:rsidRDefault="00E150EB" w:rsidP="00602ED3">
      <w:pPr>
        <w:pStyle w:val="ListParagraph"/>
        <w:spacing w:after="0" w:line="240" w:lineRule="auto"/>
        <w:rPr>
          <w:b/>
          <w:bCs/>
        </w:rPr>
      </w:pPr>
    </w:p>
    <w:p w:rsidR="00E150EB" w:rsidRDefault="00E150EB" w:rsidP="00602ED3">
      <w:pPr>
        <w:pStyle w:val="ListParagraph"/>
        <w:spacing w:after="0" w:line="240" w:lineRule="auto"/>
        <w:rPr>
          <w:b/>
          <w:bCs/>
        </w:rPr>
      </w:pPr>
    </w:p>
    <w:p w:rsidR="00E150EB" w:rsidRDefault="00E150EB" w:rsidP="00602ED3">
      <w:pPr>
        <w:pStyle w:val="ListParagraph"/>
        <w:spacing w:after="0" w:line="240" w:lineRule="auto"/>
        <w:rPr>
          <w:b/>
          <w:bCs/>
        </w:rPr>
      </w:pPr>
    </w:p>
    <w:p w:rsidR="00E150EB" w:rsidRDefault="00E150EB" w:rsidP="00602ED3">
      <w:pPr>
        <w:pStyle w:val="ListParagraph"/>
        <w:spacing w:after="0" w:line="240" w:lineRule="auto"/>
        <w:rPr>
          <w:b/>
          <w:bCs/>
        </w:rPr>
      </w:pPr>
    </w:p>
    <w:p w:rsidR="00E150EB" w:rsidRDefault="00E150EB" w:rsidP="00602ED3">
      <w:pPr>
        <w:pStyle w:val="ListParagraph"/>
        <w:spacing w:after="0" w:line="240" w:lineRule="auto"/>
        <w:rPr>
          <w:b/>
          <w:bCs/>
        </w:rPr>
      </w:pPr>
    </w:p>
    <w:p w:rsidR="00E150EB" w:rsidRDefault="00E150EB" w:rsidP="00602ED3">
      <w:pPr>
        <w:pStyle w:val="ListParagraph"/>
        <w:spacing w:after="0" w:line="240" w:lineRule="auto"/>
        <w:rPr>
          <w:b/>
          <w:bCs/>
        </w:rPr>
      </w:pPr>
    </w:p>
    <w:p w:rsidR="00E150EB" w:rsidRDefault="00E150EB" w:rsidP="00602ED3">
      <w:pPr>
        <w:pStyle w:val="ListParagraph"/>
        <w:spacing w:after="0" w:line="240" w:lineRule="auto"/>
        <w:ind w:left="2136" w:firstLine="696"/>
        <w:rPr>
          <w:b/>
          <w:bCs/>
        </w:rPr>
      </w:pPr>
    </w:p>
    <w:p w:rsidR="00E150EB" w:rsidRDefault="00E150EB" w:rsidP="00C9220F">
      <w:pPr>
        <w:spacing w:after="0" w:line="240" w:lineRule="auto"/>
        <w:ind w:left="708" w:firstLine="708"/>
        <w:rPr>
          <w:b/>
          <w:bCs/>
        </w:rPr>
      </w:pPr>
      <w:r>
        <w:rPr>
          <w:b/>
          <w:bCs/>
        </w:rPr>
        <w:t>Firma Profesor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Firma Director de Departamento</w:t>
      </w:r>
    </w:p>
    <w:sectPr w:rsidR="00E150EB" w:rsidSect="001A7D47">
      <w:pgSz w:w="12240" w:h="15840"/>
      <w:pgMar w:top="709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37E"/>
    <w:multiLevelType w:val="hybridMultilevel"/>
    <w:tmpl w:val="7E0ACEC6"/>
    <w:lvl w:ilvl="0" w:tplc="280A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873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4593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6033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6753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8193" w:hanging="360"/>
      </w:pPr>
      <w:rPr>
        <w:rFonts w:ascii="Wingdings" w:hAnsi="Wingdings" w:cs="Wingdings" w:hint="default"/>
      </w:rPr>
    </w:lvl>
  </w:abstractNum>
  <w:abstractNum w:abstractNumId="1">
    <w:nsid w:val="117319DB"/>
    <w:multiLevelType w:val="hybridMultilevel"/>
    <w:tmpl w:val="1A8E123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168B045E"/>
    <w:multiLevelType w:val="hybridMultilevel"/>
    <w:tmpl w:val="61CE7434"/>
    <w:lvl w:ilvl="0" w:tplc="2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760FE2"/>
    <w:multiLevelType w:val="hybridMultilevel"/>
    <w:tmpl w:val="0DA005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D321563"/>
    <w:multiLevelType w:val="hybridMultilevel"/>
    <w:tmpl w:val="3A646AB4"/>
    <w:lvl w:ilvl="0" w:tplc="62E8DE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90FF5C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5A6271"/>
    <w:multiLevelType w:val="hybridMultilevel"/>
    <w:tmpl w:val="A9A80A7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D85473"/>
    <w:multiLevelType w:val="hybridMultilevel"/>
    <w:tmpl w:val="F3BACF5E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153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873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313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6033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473" w:hanging="360"/>
      </w:pPr>
      <w:rPr>
        <w:rFonts w:ascii="Wingdings" w:hAnsi="Wingdings" w:cs="Wingdings" w:hint="default"/>
      </w:rPr>
    </w:lvl>
  </w:abstractNum>
  <w:abstractNum w:abstractNumId="7">
    <w:nsid w:val="5A617716"/>
    <w:multiLevelType w:val="hybridMultilevel"/>
    <w:tmpl w:val="91C834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3316EE"/>
    <w:multiLevelType w:val="hybridMultilevel"/>
    <w:tmpl w:val="C428BF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6D93"/>
    <w:rsid w:val="000E7548"/>
    <w:rsid w:val="00106B14"/>
    <w:rsid w:val="001775A6"/>
    <w:rsid w:val="001931BA"/>
    <w:rsid w:val="001A7D47"/>
    <w:rsid w:val="001E36B9"/>
    <w:rsid w:val="001F570B"/>
    <w:rsid w:val="00204D29"/>
    <w:rsid w:val="00280EDB"/>
    <w:rsid w:val="002B0E10"/>
    <w:rsid w:val="00365A75"/>
    <w:rsid w:val="003D2895"/>
    <w:rsid w:val="003E126E"/>
    <w:rsid w:val="004B4379"/>
    <w:rsid w:val="004F6915"/>
    <w:rsid w:val="00515EC3"/>
    <w:rsid w:val="005350D7"/>
    <w:rsid w:val="005523BA"/>
    <w:rsid w:val="00573C8E"/>
    <w:rsid w:val="00582E42"/>
    <w:rsid w:val="005D4D8F"/>
    <w:rsid w:val="005F0A80"/>
    <w:rsid w:val="00602ED3"/>
    <w:rsid w:val="0070139A"/>
    <w:rsid w:val="00864EEE"/>
    <w:rsid w:val="008C5129"/>
    <w:rsid w:val="008F2FDB"/>
    <w:rsid w:val="008F43A3"/>
    <w:rsid w:val="0093219F"/>
    <w:rsid w:val="009777A9"/>
    <w:rsid w:val="009E65D3"/>
    <w:rsid w:val="00A16492"/>
    <w:rsid w:val="00A35288"/>
    <w:rsid w:val="00A51374"/>
    <w:rsid w:val="00A8054D"/>
    <w:rsid w:val="00BE0F34"/>
    <w:rsid w:val="00C106BB"/>
    <w:rsid w:val="00C526EA"/>
    <w:rsid w:val="00C9220F"/>
    <w:rsid w:val="00D66D93"/>
    <w:rsid w:val="00D746AB"/>
    <w:rsid w:val="00D82BA2"/>
    <w:rsid w:val="00D94120"/>
    <w:rsid w:val="00E150EB"/>
    <w:rsid w:val="00ED379C"/>
    <w:rsid w:val="00F3039D"/>
    <w:rsid w:val="00F767E7"/>
    <w:rsid w:val="00FA7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26E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66D9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2</Pages>
  <Words>502</Words>
  <Characters>2766</Characters>
  <Application>Microsoft Office Outlook</Application>
  <DocSecurity>0</DocSecurity>
  <Lines>0</Lines>
  <Paragraphs>0</Paragraphs>
  <ScaleCrop>false</ScaleCrop>
  <Company>USAT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CATOLICA SANTO TORIBIO DE MOGROVEJO</dc:title>
  <dc:subject/>
  <dc:creator>Cervera Mirtha</dc:creator>
  <cp:keywords/>
  <dc:description/>
  <cp:lastModifiedBy>JGARCES</cp:lastModifiedBy>
  <cp:revision>2</cp:revision>
  <dcterms:created xsi:type="dcterms:W3CDTF">2014-03-11T18:43:00Z</dcterms:created>
  <dcterms:modified xsi:type="dcterms:W3CDTF">2014-03-11T18:43:00Z</dcterms:modified>
</cp:coreProperties>
</file>