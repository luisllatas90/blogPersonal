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49" w:rsidRPr="00A16492" w:rsidRDefault="004E134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6" type="#_x0000_t75" style="position:absolute;left:0;text-align:left;margin-left:-19.05pt;margin-top:-29.45pt;width:117pt;height:91.35pt;z-index:-251658240;visibility:visible">
            <v:imagedata r:id="rId5" o:title=""/>
          </v:shape>
        </w:pict>
      </w:r>
      <w:r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4E1349" w:rsidRPr="00A16492" w:rsidRDefault="004E134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4E1349" w:rsidRDefault="004E1349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4E1349" w:rsidRPr="00A16492" w:rsidRDefault="004E1349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4E1349" w:rsidRPr="00A16492" w:rsidRDefault="004E134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ab/>
        <w:t>Ciencias Empresariales</w:t>
      </w:r>
    </w:p>
    <w:p w:rsidR="004E1349" w:rsidRPr="00A16492" w:rsidRDefault="004E134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ab/>
        <w:t>Antonio Escajadillo Durand</w:t>
      </w:r>
    </w:p>
    <w:p w:rsidR="004E1349" w:rsidRPr="00A16492" w:rsidRDefault="004E134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ab/>
        <w:t>6 años</w:t>
      </w:r>
    </w:p>
    <w:p w:rsidR="004E1349" w:rsidRPr="005350D7" w:rsidRDefault="004E1349" w:rsidP="00602ED3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3: (Coloque en porcentajes)</w:t>
      </w:r>
      <w:r w:rsidRPr="005350D7">
        <w:rPr>
          <w:b/>
          <w:bCs/>
        </w:rPr>
        <w:tab/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>
        <w:tab/>
      </w:r>
      <w:r>
        <w:tab/>
      </w:r>
      <w:r>
        <w:tab/>
        <w:t>75 %</w:t>
      </w:r>
      <w:r>
        <w:tab/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>
        <w:tab/>
      </w:r>
      <w:r>
        <w:tab/>
      </w:r>
      <w:r>
        <w:tab/>
        <w:t xml:space="preserve">  5 %</w:t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  <w:r>
        <w:tab/>
      </w:r>
      <w:r>
        <w:tab/>
      </w:r>
      <w:r>
        <w:tab/>
      </w:r>
      <w:r>
        <w:tab/>
      </w:r>
      <w:r>
        <w:tab/>
        <w:t>12.5 %</w:t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Investigación</w:t>
      </w:r>
      <w:bookmarkStart w:id="0" w:name="_GoBack"/>
      <w:bookmarkEnd w:id="0"/>
      <w:r>
        <w:tab/>
      </w:r>
      <w:r>
        <w:tab/>
      </w:r>
      <w:r>
        <w:tab/>
      </w:r>
      <w:r>
        <w:tab/>
        <w:t xml:space="preserve">  0 %</w:t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(especifique número) </w:t>
      </w:r>
      <w:r>
        <w:tab/>
        <w:t>7,5 % (Asesor de 3 tesis en curso)</w:t>
      </w:r>
    </w:p>
    <w:p w:rsidR="004E1349" w:rsidRDefault="004E1349" w:rsidP="001E36B9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4E1349" w:rsidRPr="005350D7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4E1349" w:rsidRDefault="004E1349" w:rsidP="00602ED3">
      <w:pPr>
        <w:pStyle w:val="ListParagraph"/>
        <w:spacing w:line="240" w:lineRule="auto"/>
        <w:ind w:left="993"/>
        <w:rPr>
          <w:b/>
          <w:bCs/>
        </w:rPr>
      </w:pPr>
      <w:r w:rsidRPr="000B2A1F">
        <w:rPr>
          <w:highlight w:val="yellow"/>
        </w:rPr>
        <w:t>Sí</w:t>
      </w:r>
      <w:r w:rsidRPr="001F570B">
        <w:tab/>
      </w:r>
      <w:r>
        <w:tab/>
      </w:r>
      <w:r>
        <w:tab/>
      </w:r>
      <w:r>
        <w:tab/>
      </w:r>
      <w:r w:rsidRPr="00D746AB">
        <w:rPr>
          <w:b/>
          <w:bCs/>
        </w:rPr>
        <w:t>No</w:t>
      </w:r>
    </w:p>
    <w:p w:rsidR="004E1349" w:rsidRPr="008C5129" w:rsidRDefault="004E1349" w:rsidP="00C9220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4E1349" w:rsidRDefault="004E1349" w:rsidP="008C5129">
      <w:pPr>
        <w:pStyle w:val="ListParagraph"/>
        <w:spacing w:line="240" w:lineRule="auto"/>
        <w:rPr>
          <w:b/>
          <w:bCs/>
        </w:rPr>
      </w:pPr>
      <w:r w:rsidRPr="00AD5369">
        <w:rPr>
          <w:b/>
          <w:bCs/>
          <w:highlight w:val="yellow"/>
        </w:rPr>
        <w:t>Sí</w:t>
      </w:r>
      <w:r>
        <w:tab/>
      </w:r>
      <w:r>
        <w:tab/>
      </w:r>
      <w:r>
        <w:tab/>
      </w:r>
      <w:r>
        <w:tab/>
      </w:r>
      <w:r w:rsidRPr="00AD5369">
        <w:rPr>
          <w:b/>
          <w:bCs/>
        </w:rPr>
        <w:t>No</w:t>
      </w:r>
    </w:p>
    <w:p w:rsidR="004E1349" w:rsidRPr="001E36B9" w:rsidRDefault="004E1349" w:rsidP="001E36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4E1349" w:rsidRPr="00AD5369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  <w:rPr>
          <w:highlight w:val="yellow"/>
        </w:rPr>
      </w:pPr>
      <w:r w:rsidRPr="00AD5369">
        <w:rPr>
          <w:highlight w:val="yellow"/>
        </w:rPr>
        <w:t>Docencia</w:t>
      </w:r>
      <w:r w:rsidRPr="00AD5369">
        <w:rPr>
          <w:highlight w:val="yellow"/>
        </w:rPr>
        <w:tab/>
      </w:r>
    </w:p>
    <w:p w:rsidR="004E1349" w:rsidRPr="00D94120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4E1349" w:rsidRPr="001E36B9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4E1349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 w:rsidRPr="001E36B9">
        <w:t>Investigación</w:t>
      </w:r>
    </w:p>
    <w:p w:rsidR="004E1349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 xml:space="preserve">Asesoría de tesis </w:t>
      </w:r>
    </w:p>
    <w:p w:rsidR="004E1349" w:rsidRDefault="004E1349" w:rsidP="00365A75">
      <w:pPr>
        <w:pStyle w:val="ListParagraph"/>
        <w:numPr>
          <w:ilvl w:val="0"/>
          <w:numId w:val="7"/>
        </w:numPr>
        <w:spacing w:after="0" w:line="240" w:lineRule="auto"/>
        <w:ind w:left="1134" w:hanging="141"/>
      </w:pPr>
      <w:r>
        <w:t>Otros</w:t>
      </w:r>
    </w:p>
    <w:p w:rsidR="004E1349" w:rsidRPr="001E36B9" w:rsidRDefault="004E1349" w:rsidP="00365A75">
      <w:pPr>
        <w:pStyle w:val="ListParagraph"/>
        <w:spacing w:after="0" w:line="240" w:lineRule="auto"/>
        <w:ind w:left="1134"/>
      </w:pPr>
    </w:p>
    <w:p w:rsidR="004E1349" w:rsidRPr="0070139A" w:rsidRDefault="004E134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 xml:space="preserve">: Posibles preguntas y otras que el profesor  formule  para autoevaluarse adecuadamente </w:t>
      </w:r>
      <w:r w:rsidRPr="0070139A">
        <w:rPr>
          <w:b/>
          <w:bCs/>
        </w:rPr>
        <w:t>(¿Cómo estoy como Profesor dentro de mi Escuela?, ¿Cómo contribu</w:t>
      </w:r>
      <w:r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>
        <w:rPr>
          <w:b/>
          <w:bCs/>
        </w:rPr>
        <w:t xml:space="preserve"> ¿M</w:t>
      </w:r>
      <w:r w:rsidRPr="0070139A">
        <w:rPr>
          <w:b/>
          <w:bCs/>
        </w:rPr>
        <w:t>e preocupo por ser mejor profesor cada día?</w:t>
      </w:r>
      <w:r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4E1349" w:rsidRDefault="004E1349" w:rsidP="00602ED3">
      <w:pPr>
        <w:pStyle w:val="ListParagraph"/>
        <w:spacing w:after="0" w:line="240" w:lineRule="auto"/>
      </w:pPr>
      <w:r>
        <w:t>Dentro de mis actividades me distingo por:</w:t>
      </w:r>
    </w:p>
    <w:p w:rsidR="004E1349" w:rsidRPr="00AD5369" w:rsidRDefault="004E1349" w:rsidP="00602ED3">
      <w:pPr>
        <w:pStyle w:val="ListParagraph"/>
        <w:spacing w:after="0" w:line="240" w:lineRule="auto"/>
      </w:pPr>
    </w:p>
    <w:p w:rsidR="004E1349" w:rsidRPr="00AD5369" w:rsidRDefault="004E1349" w:rsidP="00AD5369">
      <w:pPr>
        <w:pStyle w:val="ListParagraph"/>
        <w:numPr>
          <w:ilvl w:val="0"/>
          <w:numId w:val="16"/>
        </w:numPr>
        <w:spacing w:after="0" w:line="360" w:lineRule="auto"/>
        <w:rPr>
          <w:b/>
          <w:bCs/>
        </w:rPr>
      </w:pPr>
      <w:r w:rsidRPr="00AD5369">
        <w:t xml:space="preserve">Comunicación </w:t>
      </w:r>
      <w:r>
        <w:t>constante con los estudiantes</w:t>
      </w:r>
    </w:p>
    <w:p w:rsidR="004E1349" w:rsidRPr="00AD5369" w:rsidRDefault="004E1349" w:rsidP="00AD5369">
      <w:pPr>
        <w:pStyle w:val="ListParagraph"/>
        <w:numPr>
          <w:ilvl w:val="0"/>
          <w:numId w:val="16"/>
        </w:numPr>
        <w:spacing w:after="0" w:line="360" w:lineRule="auto"/>
        <w:rPr>
          <w:b/>
          <w:bCs/>
        </w:rPr>
      </w:pPr>
      <w:r>
        <w:t xml:space="preserve"> Puntualidad en horario de entrada y salida de las horas de clase</w:t>
      </w:r>
    </w:p>
    <w:p w:rsidR="004E1349" w:rsidRPr="00AD5369" w:rsidRDefault="004E1349" w:rsidP="00AD5369">
      <w:pPr>
        <w:pStyle w:val="ListParagraph"/>
        <w:numPr>
          <w:ilvl w:val="0"/>
          <w:numId w:val="16"/>
        </w:numPr>
        <w:spacing w:after="0" w:line="360" w:lineRule="auto"/>
        <w:rPr>
          <w:b/>
          <w:bCs/>
        </w:rPr>
      </w:pPr>
      <w:r>
        <w:t>Cumplimiento de los objetivos del curso 100%</w:t>
      </w:r>
    </w:p>
    <w:p w:rsidR="004E1349" w:rsidRPr="00AD5369" w:rsidRDefault="004E1349" w:rsidP="00AD5369">
      <w:pPr>
        <w:pStyle w:val="ListParagraph"/>
        <w:numPr>
          <w:ilvl w:val="0"/>
          <w:numId w:val="16"/>
        </w:numPr>
        <w:spacing w:after="0" w:line="360" w:lineRule="auto"/>
        <w:rPr>
          <w:b/>
          <w:bCs/>
        </w:rPr>
      </w:pPr>
      <w:r>
        <w:t>Cuidado de los medios audiovisuales tanto por parte del profesor como del estudiante</w:t>
      </w:r>
    </w:p>
    <w:p w:rsidR="004E1349" w:rsidRDefault="004E1349" w:rsidP="00AD5369">
      <w:pPr>
        <w:pStyle w:val="ListParagraph"/>
        <w:numPr>
          <w:ilvl w:val="0"/>
          <w:numId w:val="16"/>
        </w:numPr>
        <w:spacing w:after="0" w:line="360" w:lineRule="auto"/>
        <w:rPr>
          <w:b/>
          <w:bCs/>
        </w:rPr>
      </w:pPr>
      <w:r>
        <w:t xml:space="preserve">Orden en el aula </w:t>
      </w:r>
      <w:r>
        <w:br/>
      </w: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9777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¿Qué voy hacer? (Docencia, Investigación, Extensión Universitaria, Formación, Desarrollo Personal Profesional...etc.). </w:t>
      </w: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Pr="00AD5369" w:rsidRDefault="004E1349" w:rsidP="00602ED3">
      <w:pPr>
        <w:pStyle w:val="ListParagraph"/>
        <w:spacing w:after="0" w:line="240" w:lineRule="auto"/>
      </w:pPr>
      <w:r w:rsidRPr="00AD5369">
        <w:t>Espero seguir realizando Docencia, para lo cual es necesario tener un mayor crecimiento tanto personal como profesional. Mis objetivos son los siguientes:</w:t>
      </w:r>
    </w:p>
    <w:p w:rsidR="004E1349" w:rsidRPr="00AD5369" w:rsidRDefault="004E1349" w:rsidP="00602ED3">
      <w:pPr>
        <w:pStyle w:val="ListParagraph"/>
        <w:spacing w:after="0" w:line="240" w:lineRule="auto"/>
      </w:pPr>
      <w:r w:rsidRPr="00AD5369">
        <w:t xml:space="preserve"> </w:t>
      </w:r>
    </w:p>
    <w:p w:rsidR="004E1349" w:rsidRPr="00AD5369" w:rsidRDefault="004E1349" w:rsidP="000B2A1F">
      <w:pPr>
        <w:pStyle w:val="ListParagraph"/>
        <w:numPr>
          <w:ilvl w:val="0"/>
          <w:numId w:val="11"/>
        </w:numPr>
        <w:spacing w:after="0" w:line="240" w:lineRule="auto"/>
      </w:pPr>
      <w:r w:rsidRPr="00AD5369">
        <w:t>Graduarme como Magíster en Administración</w:t>
      </w:r>
    </w:p>
    <w:p w:rsidR="004E1349" w:rsidRPr="00AD5369" w:rsidRDefault="004E1349" w:rsidP="000B2A1F">
      <w:pPr>
        <w:pStyle w:val="ListParagraph"/>
        <w:numPr>
          <w:ilvl w:val="0"/>
          <w:numId w:val="11"/>
        </w:numPr>
        <w:spacing w:after="0" w:line="240" w:lineRule="auto"/>
      </w:pPr>
      <w:r w:rsidRPr="00AD5369">
        <w:t xml:space="preserve">Dar inicio a mis estudios de Doctorado en Economía </w:t>
      </w:r>
    </w:p>
    <w:p w:rsidR="004E1349" w:rsidRPr="00AD5369" w:rsidRDefault="004E1349" w:rsidP="000B2A1F">
      <w:pPr>
        <w:pStyle w:val="ListParagraph"/>
        <w:numPr>
          <w:ilvl w:val="0"/>
          <w:numId w:val="11"/>
        </w:numPr>
        <w:spacing w:after="0" w:line="240" w:lineRule="auto"/>
      </w:pPr>
      <w:r w:rsidRPr="00AD5369">
        <w:t>Participar en capacitaciones de nivel nacional en mi área de especialización</w:t>
      </w: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 (Describir las  actividades con fechas que realizará para el logro de sus objetivos).</w:t>
      </w:r>
    </w:p>
    <w:p w:rsidR="004E1349" w:rsidRDefault="004E1349" w:rsidP="0070139A">
      <w:pPr>
        <w:pStyle w:val="ListParagraph"/>
        <w:spacing w:after="0" w:line="240" w:lineRule="auto"/>
        <w:rPr>
          <w:b/>
          <w:bCs/>
        </w:rPr>
      </w:pPr>
    </w:p>
    <w:p w:rsidR="004E1349" w:rsidRPr="00E15ECE" w:rsidRDefault="004E1349" w:rsidP="00332623">
      <w:pPr>
        <w:pStyle w:val="ListParagraph"/>
        <w:numPr>
          <w:ilvl w:val="0"/>
          <w:numId w:val="13"/>
        </w:numPr>
        <w:spacing w:after="0" w:line="240" w:lineRule="auto"/>
      </w:pPr>
      <w:r w:rsidRPr="00E15ECE">
        <w:t xml:space="preserve">Culminar mi tesis de maestría y sustentarla aproximadamente en el mes de </w:t>
      </w:r>
      <w:r>
        <w:t>Abril</w:t>
      </w:r>
    </w:p>
    <w:p w:rsidR="004E1349" w:rsidRPr="00E15ECE" w:rsidRDefault="004E1349" w:rsidP="00332623">
      <w:pPr>
        <w:pStyle w:val="ListParagraph"/>
        <w:numPr>
          <w:ilvl w:val="0"/>
          <w:numId w:val="13"/>
        </w:numPr>
        <w:spacing w:after="0" w:line="240" w:lineRule="auto"/>
      </w:pPr>
      <w:r w:rsidRPr="00E15ECE">
        <w:t>Participar en el proceso de Admisión que hará la Escuela de Postgrado de la UNPRG para el doctorado en Economía, para el mes de mayo</w:t>
      </w:r>
    </w:p>
    <w:p w:rsidR="004E1349" w:rsidRDefault="004E1349" w:rsidP="001F570B">
      <w:pPr>
        <w:spacing w:after="0" w:line="240" w:lineRule="auto"/>
        <w:rPr>
          <w:b/>
          <w:bCs/>
        </w:rPr>
      </w:pPr>
    </w:p>
    <w:p w:rsidR="004E1349" w:rsidRDefault="004E1349" w:rsidP="001F570B">
      <w:pPr>
        <w:spacing w:after="0" w:line="240" w:lineRule="auto"/>
        <w:rPr>
          <w:b/>
          <w:bCs/>
        </w:rPr>
      </w:pPr>
    </w:p>
    <w:p w:rsidR="004E1349" w:rsidRDefault="004E1349" w:rsidP="00365A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Avances y seguimiento de PDP, cada 03 meses (Dificultades y logros). (Con evidencias concretas y fechas).</w:t>
      </w:r>
    </w:p>
    <w:p w:rsidR="004E1349" w:rsidRDefault="004E1349" w:rsidP="00365A75">
      <w:pPr>
        <w:pStyle w:val="ListParagraph"/>
        <w:spacing w:after="0" w:line="240" w:lineRule="auto"/>
        <w:jc w:val="both"/>
        <w:rPr>
          <w:b/>
          <w:bCs/>
        </w:rPr>
      </w:pPr>
    </w:p>
    <w:p w:rsidR="004E1349" w:rsidRDefault="004E1349" w:rsidP="00365A75">
      <w:pPr>
        <w:pStyle w:val="ListParagraph"/>
        <w:spacing w:after="0" w:line="240" w:lineRule="auto"/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01"/>
        <w:gridCol w:w="551"/>
        <w:gridCol w:w="350"/>
        <w:gridCol w:w="409"/>
        <w:gridCol w:w="350"/>
        <w:gridCol w:w="409"/>
      </w:tblGrid>
      <w:tr w:rsidR="004E1349">
        <w:trPr>
          <w:trHeight w:val="270"/>
          <w:jc w:val="center"/>
        </w:trPr>
        <w:tc>
          <w:tcPr>
            <w:tcW w:w="510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55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%</w:t>
            </w:r>
          </w:p>
        </w:tc>
        <w:tc>
          <w:tcPr>
            <w:tcW w:w="350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09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b/>
                <w:bCs/>
              </w:rPr>
              <w:t>M</w:t>
            </w:r>
          </w:p>
        </w:tc>
        <w:tc>
          <w:tcPr>
            <w:tcW w:w="350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409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4E1349">
        <w:trPr>
          <w:trHeight w:val="270"/>
          <w:jc w:val="center"/>
        </w:trPr>
        <w:tc>
          <w:tcPr>
            <w:tcW w:w="510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 xml:space="preserve">1. </w:t>
            </w: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Presentación del proyecto de tesis: “Análisis y Propuestas Estratégicas para el Sector Arrocero Peruano”</w:t>
            </w:r>
          </w:p>
        </w:tc>
        <w:tc>
          <w:tcPr>
            <w:tcW w:w="551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</w:tr>
      <w:tr w:rsidR="004E1349">
        <w:trPr>
          <w:trHeight w:val="270"/>
          <w:jc w:val="center"/>
        </w:trPr>
        <w:tc>
          <w:tcPr>
            <w:tcW w:w="510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 xml:space="preserve">2. </w:t>
            </w: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Sustentación de la tesis para obtención del grado de magíster en Administración</w:t>
            </w:r>
          </w:p>
        </w:tc>
        <w:tc>
          <w:tcPr>
            <w:tcW w:w="551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350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409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  <w:tc>
          <w:tcPr>
            <w:tcW w:w="409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</w:p>
        </w:tc>
      </w:tr>
      <w:tr w:rsidR="004E1349">
        <w:trPr>
          <w:trHeight w:val="270"/>
          <w:jc w:val="center"/>
        </w:trPr>
        <w:tc>
          <w:tcPr>
            <w:tcW w:w="510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 w:rsidRPr="00335E25">
              <w:rPr>
                <w:rFonts w:ascii="Garamond" w:hAnsi="Garamond" w:cs="Garamond"/>
                <w:sz w:val="24"/>
                <w:szCs w:val="24"/>
                <w:lang w:eastAsia="es-PE"/>
              </w:rPr>
              <w:t xml:space="preserve">3. </w:t>
            </w:r>
            <w:r>
              <w:rPr>
                <w:rFonts w:ascii="Garamond" w:hAnsi="Garamond" w:cs="Garamond"/>
                <w:sz w:val="24"/>
                <w:szCs w:val="24"/>
                <w:lang w:eastAsia="es-PE"/>
              </w:rPr>
              <w:t>Dar inicio al proceso de Admisión para el doctorado en Economía</w:t>
            </w:r>
          </w:p>
        </w:tc>
        <w:tc>
          <w:tcPr>
            <w:tcW w:w="551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100</w:t>
            </w: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</w:tr>
      <w:tr w:rsidR="004E1349">
        <w:trPr>
          <w:trHeight w:val="270"/>
          <w:jc w:val="center"/>
        </w:trPr>
        <w:tc>
          <w:tcPr>
            <w:tcW w:w="5101" w:type="dxa"/>
          </w:tcPr>
          <w:p w:rsidR="004E1349" w:rsidRPr="00335E25" w:rsidRDefault="004E1349" w:rsidP="009E0240">
            <w:pPr>
              <w:pStyle w:val="ListParagraph"/>
              <w:spacing w:after="0" w:line="240" w:lineRule="auto"/>
              <w:ind w:left="0"/>
              <w:rPr>
                <w:b/>
                <w:bCs/>
              </w:rPr>
            </w:pPr>
            <w:r>
              <w:rPr>
                <w:lang w:eastAsia="es-PE"/>
              </w:rPr>
              <w:t>4.- Desarrollo de Manual de Microeconomía I (Análisis del consumidor y del Productor)</w:t>
            </w:r>
          </w:p>
        </w:tc>
        <w:tc>
          <w:tcPr>
            <w:tcW w:w="551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350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09" w:type="dxa"/>
            <w:vAlign w:val="center"/>
          </w:tcPr>
          <w:p w:rsidR="004E1349" w:rsidRPr="00335E25" w:rsidRDefault="004E1349" w:rsidP="00E15ECE">
            <w:pPr>
              <w:pStyle w:val="ListParagraph"/>
              <w:spacing w:after="0" w:line="240" w:lineRule="auto"/>
              <w:ind w:left="0"/>
              <w:jc w:val="center"/>
              <w:rPr>
                <w:b/>
                <w:bCs/>
              </w:rPr>
            </w:pPr>
            <w:r w:rsidRPr="00335E25">
              <w:rPr>
                <w:b/>
                <w:bCs/>
              </w:rPr>
              <w:t>x</w:t>
            </w:r>
          </w:p>
        </w:tc>
      </w:tr>
    </w:tbl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602ED3">
      <w:pPr>
        <w:pStyle w:val="ListParagraph"/>
        <w:spacing w:after="0" w:line="240" w:lineRule="auto"/>
        <w:rPr>
          <w:b/>
          <w:bCs/>
        </w:rPr>
      </w:pPr>
    </w:p>
    <w:p w:rsidR="004E1349" w:rsidRDefault="004E1349" w:rsidP="00E15ECE">
      <w:pPr>
        <w:pStyle w:val="ListParagraph"/>
        <w:spacing w:after="0" w:line="240" w:lineRule="auto"/>
        <w:ind w:left="360" w:firstLine="696"/>
        <w:rPr>
          <w:b/>
          <w:bCs/>
        </w:rPr>
      </w:pPr>
      <w:r>
        <w:rPr>
          <w:b/>
          <w:bCs/>
        </w:rPr>
        <w:t>Antonio Escajadillo Durand</w:t>
      </w:r>
    </w:p>
    <w:p w:rsidR="004E1349" w:rsidRDefault="004E1349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4E1349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6E7"/>
    <w:multiLevelType w:val="hybridMultilevel"/>
    <w:tmpl w:val="D352698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2">
    <w:nsid w:val="0D7A3588"/>
    <w:multiLevelType w:val="hybridMultilevel"/>
    <w:tmpl w:val="9F8E79A8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D2E64"/>
    <w:multiLevelType w:val="hybridMultilevel"/>
    <w:tmpl w:val="BD9817A6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581360F"/>
    <w:multiLevelType w:val="hybridMultilevel"/>
    <w:tmpl w:val="74986D06"/>
    <w:lvl w:ilvl="0" w:tplc="8A766A2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65CE4"/>
    <w:multiLevelType w:val="hybridMultilevel"/>
    <w:tmpl w:val="A4C2300A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12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48A505D"/>
    <w:multiLevelType w:val="hybridMultilevel"/>
    <w:tmpl w:val="8220A7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4A02888"/>
    <w:multiLevelType w:val="hybridMultilevel"/>
    <w:tmpl w:val="5F5CBC1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3"/>
  </w:num>
  <w:num w:numId="6">
    <w:abstractNumId w:val="12"/>
  </w:num>
  <w:num w:numId="7">
    <w:abstractNumId w:val="3"/>
  </w:num>
  <w:num w:numId="8">
    <w:abstractNumId w:val="11"/>
  </w:num>
  <w:num w:numId="9">
    <w:abstractNumId w:val="1"/>
  </w:num>
  <w:num w:numId="10">
    <w:abstractNumId w:val="14"/>
  </w:num>
  <w:num w:numId="11">
    <w:abstractNumId w:val="15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D93"/>
    <w:rsid w:val="000B2A1F"/>
    <w:rsid w:val="00106B14"/>
    <w:rsid w:val="001775A6"/>
    <w:rsid w:val="001931BA"/>
    <w:rsid w:val="001A7D47"/>
    <w:rsid w:val="001E36B9"/>
    <w:rsid w:val="001F570B"/>
    <w:rsid w:val="00204D29"/>
    <w:rsid w:val="00280EDB"/>
    <w:rsid w:val="002B0E10"/>
    <w:rsid w:val="00305B96"/>
    <w:rsid w:val="00332623"/>
    <w:rsid w:val="00335E25"/>
    <w:rsid w:val="00365A75"/>
    <w:rsid w:val="003D2895"/>
    <w:rsid w:val="003E126E"/>
    <w:rsid w:val="004B4379"/>
    <w:rsid w:val="004B6FC7"/>
    <w:rsid w:val="004E1349"/>
    <w:rsid w:val="004F6915"/>
    <w:rsid w:val="00515EC3"/>
    <w:rsid w:val="005350D7"/>
    <w:rsid w:val="005523BA"/>
    <w:rsid w:val="00573C8E"/>
    <w:rsid w:val="00582E42"/>
    <w:rsid w:val="005D4D8F"/>
    <w:rsid w:val="005F0A80"/>
    <w:rsid w:val="00602ED3"/>
    <w:rsid w:val="0070139A"/>
    <w:rsid w:val="00864EEE"/>
    <w:rsid w:val="008C5129"/>
    <w:rsid w:val="008F2FDB"/>
    <w:rsid w:val="008F43A3"/>
    <w:rsid w:val="0093219F"/>
    <w:rsid w:val="009777A9"/>
    <w:rsid w:val="009E0240"/>
    <w:rsid w:val="00A16492"/>
    <w:rsid w:val="00A51374"/>
    <w:rsid w:val="00A65E8B"/>
    <w:rsid w:val="00AD5369"/>
    <w:rsid w:val="00BE0F34"/>
    <w:rsid w:val="00C106BB"/>
    <w:rsid w:val="00C23E8C"/>
    <w:rsid w:val="00C526EA"/>
    <w:rsid w:val="00C9220F"/>
    <w:rsid w:val="00D66D93"/>
    <w:rsid w:val="00D746AB"/>
    <w:rsid w:val="00D82BA2"/>
    <w:rsid w:val="00D94120"/>
    <w:rsid w:val="00E15ECE"/>
    <w:rsid w:val="00ED379C"/>
    <w:rsid w:val="00EE45B6"/>
    <w:rsid w:val="00F2138B"/>
    <w:rsid w:val="00F36CDB"/>
    <w:rsid w:val="00FA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lang w:val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435</Words>
  <Characters>2396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subject/>
  <dc:creator>Cervera Mirtha</dc:creator>
  <cp:keywords/>
  <dc:description/>
  <cp:lastModifiedBy>UNIVERSIDAD SANTO TORIBIO DE MOGROVEJO</cp:lastModifiedBy>
  <cp:revision>2</cp:revision>
  <dcterms:created xsi:type="dcterms:W3CDTF">2014-02-20T12:41:00Z</dcterms:created>
  <dcterms:modified xsi:type="dcterms:W3CDTF">2014-02-20T12:41:00Z</dcterms:modified>
</cp:coreProperties>
</file>