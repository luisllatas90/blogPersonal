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07" w:rsidRPr="00A16492" w:rsidRDefault="00901507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901507" w:rsidRPr="00A16492" w:rsidRDefault="00901507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DE PROFESORES E INVESTIGACIÓN 2013</w:t>
      </w:r>
    </w:p>
    <w:p w:rsidR="00901507" w:rsidRDefault="00901507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2013</w:t>
      </w:r>
    </w:p>
    <w:p w:rsidR="00901507" w:rsidRPr="00A16492" w:rsidRDefault="00901507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901507" w:rsidRPr="00A16492" w:rsidRDefault="00901507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Administración de empresas</w:t>
      </w:r>
    </w:p>
    <w:p w:rsidR="00901507" w:rsidRPr="00A16492" w:rsidRDefault="00901507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Apellidos:</w:t>
      </w:r>
      <w:r>
        <w:rPr>
          <w:b/>
          <w:bCs/>
          <w:lang w:val="es-ES"/>
        </w:rPr>
        <w:t xml:space="preserve"> Carlos Alberto Vargas Orozco</w:t>
      </w:r>
    </w:p>
    <w:p w:rsidR="00901507" w:rsidRPr="00A16492" w:rsidRDefault="00901507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USAT:</w:t>
      </w:r>
    </w:p>
    <w:p w:rsidR="00901507" w:rsidRPr="005350D7" w:rsidRDefault="00901507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 xml:space="preserve">Principal dedicación durante el año 2012: </w:t>
      </w:r>
      <w:r w:rsidRPr="005350D7">
        <w:rPr>
          <w:b/>
          <w:bCs/>
        </w:rPr>
        <w:tab/>
      </w:r>
    </w:p>
    <w:p w:rsidR="00901507" w:rsidRDefault="00901507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Docencia X</w:t>
      </w:r>
    </w:p>
    <w:p w:rsidR="00901507" w:rsidRDefault="00901507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</w:p>
    <w:p w:rsidR="00901507" w:rsidRDefault="00901507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Gestión operativa</w:t>
      </w:r>
    </w:p>
    <w:p w:rsidR="00901507" w:rsidRDefault="00901507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</w:p>
    <w:p w:rsidR="00901507" w:rsidRDefault="00901507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901507" w:rsidRPr="005350D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Pr="005350D7" w:rsidRDefault="00901507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5350D7">
        <w:rPr>
          <w:b/>
          <w:bCs/>
        </w:rPr>
        <w:t>Está satisfecho con su principal dedicación actual?</w:t>
      </w:r>
    </w:p>
    <w:p w:rsidR="00901507" w:rsidRDefault="00901507" w:rsidP="00602ED3">
      <w:pPr>
        <w:pStyle w:val="ListParagraph"/>
        <w:spacing w:line="240" w:lineRule="auto"/>
      </w:pPr>
      <w:r>
        <w:tab/>
      </w:r>
    </w:p>
    <w:p w:rsidR="00901507" w:rsidRDefault="00901507" w:rsidP="00602ED3">
      <w:pPr>
        <w:pStyle w:val="ListParagraph"/>
        <w:spacing w:line="240" w:lineRule="auto"/>
        <w:ind w:left="993"/>
        <w:rPr>
          <w:b/>
          <w:bCs/>
        </w:rPr>
      </w:pPr>
      <w:r w:rsidRPr="00D746AB">
        <w:rPr>
          <w:b/>
          <w:bCs/>
        </w:rPr>
        <w:t>Sí</w:t>
      </w:r>
      <w:r>
        <w:tab/>
        <w:t>X</w:t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901507" w:rsidRDefault="00901507" w:rsidP="00602ED3">
      <w:pPr>
        <w:pStyle w:val="ListParagraph"/>
        <w:spacing w:line="240" w:lineRule="auto"/>
        <w:ind w:left="993"/>
        <w:rPr>
          <w:b/>
          <w:bCs/>
        </w:rPr>
      </w:pPr>
    </w:p>
    <w:p w:rsidR="00901507" w:rsidRPr="001E36B9" w:rsidRDefault="00901507" w:rsidP="00C9220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¿Se ve a U</w:t>
      </w:r>
      <w:r w:rsidRPr="001E36B9">
        <w:rPr>
          <w:b/>
          <w:bCs/>
        </w:rPr>
        <w:t>d.</w:t>
      </w:r>
      <w:r>
        <w:rPr>
          <w:b/>
          <w:bCs/>
        </w:rPr>
        <w:t>,</w:t>
      </w:r>
      <w:r w:rsidRPr="001E36B9">
        <w:rPr>
          <w:b/>
          <w:bCs/>
        </w:rPr>
        <w:t xml:space="preserve"> </w:t>
      </w:r>
      <w:r>
        <w:rPr>
          <w:b/>
          <w:bCs/>
        </w:rPr>
        <w:t>m</w:t>
      </w:r>
      <w:r w:rsidRPr="001E36B9">
        <w:rPr>
          <w:b/>
          <w:bCs/>
        </w:rPr>
        <w:t>ismo dentro de 5 años</w:t>
      </w:r>
      <w:r>
        <w:rPr>
          <w:b/>
          <w:bCs/>
        </w:rPr>
        <w:t>, aun en la USAT</w:t>
      </w:r>
      <w:r w:rsidRPr="001E36B9">
        <w:rPr>
          <w:b/>
          <w:bCs/>
        </w:rPr>
        <w:t xml:space="preserve">? </w:t>
      </w:r>
    </w:p>
    <w:p w:rsidR="00901507" w:rsidRDefault="00901507" w:rsidP="00C9220F">
      <w:pPr>
        <w:pStyle w:val="ListParagraph"/>
        <w:spacing w:line="240" w:lineRule="auto"/>
        <w:rPr>
          <w:b/>
          <w:bCs/>
        </w:rPr>
      </w:pPr>
    </w:p>
    <w:p w:rsidR="00901507" w:rsidRDefault="00901507" w:rsidP="00C9220F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D746AB">
        <w:rPr>
          <w:b/>
          <w:bCs/>
        </w:rPr>
        <w:t>Sí</w:t>
      </w:r>
      <w:r>
        <w:tab/>
        <w:t>X</w:t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901507" w:rsidRDefault="00901507" w:rsidP="00602ED3">
      <w:pPr>
        <w:pStyle w:val="ListParagraph"/>
        <w:spacing w:line="240" w:lineRule="auto"/>
        <w:ind w:left="993"/>
        <w:rPr>
          <w:b/>
          <w:bCs/>
        </w:rPr>
      </w:pPr>
    </w:p>
    <w:p w:rsidR="00901507" w:rsidRPr="001E36B9" w:rsidRDefault="00901507" w:rsidP="001E36B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901507" w:rsidRPr="001E36B9" w:rsidRDefault="00901507" w:rsidP="001E36B9">
      <w:pPr>
        <w:pStyle w:val="ListParagraph"/>
        <w:numPr>
          <w:ilvl w:val="0"/>
          <w:numId w:val="9"/>
        </w:numPr>
        <w:spacing w:line="240" w:lineRule="auto"/>
        <w:ind w:left="1134" w:hanging="141"/>
      </w:pPr>
      <w:r w:rsidRPr="001E36B9">
        <w:t>Docencia</w:t>
      </w:r>
      <w:r>
        <w:t xml:space="preserve"> X</w:t>
      </w:r>
    </w:p>
    <w:p w:rsidR="00901507" w:rsidRPr="001E36B9" w:rsidRDefault="00901507" w:rsidP="001E36B9">
      <w:pPr>
        <w:pStyle w:val="ListParagraph"/>
        <w:numPr>
          <w:ilvl w:val="0"/>
          <w:numId w:val="9"/>
        </w:numPr>
        <w:spacing w:line="240" w:lineRule="auto"/>
        <w:ind w:left="1134" w:hanging="141"/>
      </w:pPr>
      <w:r w:rsidRPr="001E36B9">
        <w:t>Gestión administrativa</w:t>
      </w:r>
      <w:r>
        <w:t xml:space="preserve"> X</w:t>
      </w:r>
    </w:p>
    <w:p w:rsidR="00901507" w:rsidRPr="001E36B9" w:rsidRDefault="00901507" w:rsidP="001E36B9">
      <w:pPr>
        <w:pStyle w:val="ListParagraph"/>
        <w:numPr>
          <w:ilvl w:val="0"/>
          <w:numId w:val="9"/>
        </w:numPr>
        <w:spacing w:line="240" w:lineRule="auto"/>
        <w:ind w:left="1134" w:hanging="141"/>
      </w:pPr>
      <w:r w:rsidRPr="001E36B9">
        <w:t>Gestión operativa</w:t>
      </w:r>
    </w:p>
    <w:p w:rsidR="00901507" w:rsidRDefault="00901507" w:rsidP="001E36B9">
      <w:pPr>
        <w:pStyle w:val="ListParagraph"/>
        <w:numPr>
          <w:ilvl w:val="0"/>
          <w:numId w:val="9"/>
        </w:numPr>
        <w:spacing w:line="240" w:lineRule="auto"/>
        <w:ind w:left="1134" w:hanging="141"/>
      </w:pPr>
      <w:r w:rsidRPr="001E36B9">
        <w:t>Investigación</w:t>
      </w:r>
    </w:p>
    <w:p w:rsidR="00901507" w:rsidRPr="001E36B9" w:rsidRDefault="00901507" w:rsidP="001E36B9">
      <w:pPr>
        <w:pStyle w:val="ListParagraph"/>
        <w:numPr>
          <w:ilvl w:val="0"/>
          <w:numId w:val="9"/>
        </w:numPr>
        <w:spacing w:line="240" w:lineRule="auto"/>
        <w:ind w:left="1134" w:hanging="141"/>
      </w:pPr>
      <w:r>
        <w:t>Otros</w:t>
      </w:r>
    </w:p>
    <w:p w:rsidR="00901507" w:rsidRDefault="00901507" w:rsidP="001E36B9">
      <w:pPr>
        <w:pStyle w:val="ListParagraph"/>
        <w:spacing w:line="240" w:lineRule="auto"/>
        <w:ind w:left="993"/>
        <w:rPr>
          <w:b/>
          <w:bCs/>
        </w:rPr>
      </w:pPr>
    </w:p>
    <w:p w:rsidR="00901507" w:rsidRDefault="00901507" w:rsidP="00602ED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>:</w:t>
      </w: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 xml:space="preserve">(¿Cómo estoy como Profesor dentro de mi Escuela?, ¿Cómo puedo contribuir con mi trabajo a la misión de mi Escuela?, ¿Que me falta?). </w:t>
      </w: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Formando buenos profesionales y mejores personas con los conocimientos adquiridos a lo largo de mi experiencia profesional y formación académica</w:t>
      </w: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¿Qué voy hacer? (Docencia, Investigación, Extensión Universitaria, Formación, Desarrollo Personal Profesional...etc.). </w:t>
      </w: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E7531E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Docencia: Elaborar una guía de trabajo por cada asignatura (Presentaciones de cada sesión en power point, casos, controles, noticias, exámenes, lecturas, etc.)</w:t>
      </w: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19240D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Encargos Administrativos: Programa de calidad de servicios (con César Farias): desarrollo de actividades extracurriculares, programa de desarrollo escuela organización, sociedad: Diplomado de Marketing y Ventas. (Con Eduardo Zárate).</w:t>
      </w: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 xml:space="preserve">Desarrollo personal y profesional: </w:t>
      </w: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¿Cómo lo voy  a  conseguir?</w:t>
      </w:r>
    </w:p>
    <w:p w:rsidR="00901507" w:rsidRDefault="00901507" w:rsidP="006D694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E7531E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Docencia: Destinando tiempo para estudio y preparación del material de la guía docente.</w:t>
      </w:r>
    </w:p>
    <w:p w:rsidR="00901507" w:rsidRDefault="00901507" w:rsidP="006D694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F45B21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Encargos Administrativos: Se gestionará el diplomado de marketing y ventas con fecha tentativa septiembre de 2013. En cuanto al desarrollo de actividades extracurriculares nos comprometemos a desarrollar 2 seminarios/conversatorios sobre temas de actualidad empresarial al año.</w:t>
      </w:r>
    </w:p>
    <w:p w:rsidR="00901507" w:rsidRDefault="00901507" w:rsidP="006D694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D6943">
      <w:pPr>
        <w:pStyle w:val="ListParagraph"/>
        <w:spacing w:line="240" w:lineRule="auto"/>
        <w:jc w:val="both"/>
        <w:rPr>
          <w:b/>
          <w:bCs/>
        </w:rPr>
      </w:pPr>
      <w:r>
        <w:rPr>
          <w:b/>
          <w:bCs/>
        </w:rPr>
        <w:t>Desarrollo personal y profesional:</w:t>
      </w:r>
      <w:r w:rsidRPr="006D6943">
        <w:rPr>
          <w:b/>
          <w:bCs/>
        </w:rPr>
        <w:t xml:space="preserve"> </w:t>
      </w:r>
      <w:r>
        <w:rPr>
          <w:b/>
          <w:bCs/>
        </w:rPr>
        <w:t>Capacitándome vía congresos y auto educándome con adquisición de libros y visita a biblioteca USAT</w:t>
      </w:r>
    </w:p>
    <w:p w:rsidR="00901507" w:rsidRDefault="00901507" w:rsidP="006D694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D6943">
      <w:pPr>
        <w:pStyle w:val="ListParagraph"/>
        <w:spacing w:line="240" w:lineRule="auto"/>
        <w:jc w:val="both"/>
        <w:rPr>
          <w:b/>
          <w:bCs/>
        </w:rPr>
      </w:pPr>
    </w:p>
    <w:p w:rsidR="00901507" w:rsidRDefault="00901507" w:rsidP="00602ED3">
      <w:pPr>
        <w:pStyle w:val="ListParagraph"/>
        <w:spacing w:line="240" w:lineRule="auto"/>
        <w:rPr>
          <w:b/>
          <w:bCs/>
        </w:rPr>
      </w:pPr>
    </w:p>
    <w:p w:rsidR="00901507" w:rsidRDefault="00901507" w:rsidP="00602ED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Avances y seguimiento de PDP, cada 03 meses (Dificultades y logros).</w:t>
      </w: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rPr>
          <w:b/>
          <w:bCs/>
        </w:rPr>
      </w:pPr>
    </w:p>
    <w:p w:rsidR="00901507" w:rsidRDefault="00901507" w:rsidP="00602ED3">
      <w:pPr>
        <w:pStyle w:val="ListParagraph"/>
        <w:spacing w:after="0" w:line="240" w:lineRule="auto"/>
        <w:ind w:left="2136" w:firstLine="696"/>
        <w:rPr>
          <w:b/>
          <w:bCs/>
        </w:rPr>
      </w:pPr>
    </w:p>
    <w:p w:rsidR="00901507" w:rsidRDefault="00901507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</w:t>
      </w:r>
      <w:bookmarkStart w:id="0" w:name="_GoBack"/>
      <w:bookmarkEnd w:id="0"/>
      <w:r>
        <w:rPr>
          <w:b/>
          <w:bCs/>
        </w:rPr>
        <w:t>or de Departamento</w:t>
      </w:r>
    </w:p>
    <w:sectPr w:rsidR="00901507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005F0F"/>
    <w:rsid w:val="00073A3A"/>
    <w:rsid w:val="00106B14"/>
    <w:rsid w:val="00134F21"/>
    <w:rsid w:val="001775A6"/>
    <w:rsid w:val="0019240D"/>
    <w:rsid w:val="001A7D47"/>
    <w:rsid w:val="001E36B9"/>
    <w:rsid w:val="00204D29"/>
    <w:rsid w:val="00280EDB"/>
    <w:rsid w:val="00286821"/>
    <w:rsid w:val="002B0E10"/>
    <w:rsid w:val="00316018"/>
    <w:rsid w:val="00346D89"/>
    <w:rsid w:val="003D2895"/>
    <w:rsid w:val="003E126E"/>
    <w:rsid w:val="00415FC8"/>
    <w:rsid w:val="004F6915"/>
    <w:rsid w:val="00515EC3"/>
    <w:rsid w:val="005350D7"/>
    <w:rsid w:val="005523BA"/>
    <w:rsid w:val="00582E42"/>
    <w:rsid w:val="00594514"/>
    <w:rsid w:val="005D4D8F"/>
    <w:rsid w:val="005F0A80"/>
    <w:rsid w:val="00602ED3"/>
    <w:rsid w:val="006D6943"/>
    <w:rsid w:val="007D5927"/>
    <w:rsid w:val="00864EEE"/>
    <w:rsid w:val="008F2FDB"/>
    <w:rsid w:val="008F43A3"/>
    <w:rsid w:val="00901507"/>
    <w:rsid w:val="0093219F"/>
    <w:rsid w:val="00977167"/>
    <w:rsid w:val="00A16492"/>
    <w:rsid w:val="00A4545A"/>
    <w:rsid w:val="00BE0F34"/>
    <w:rsid w:val="00C106BB"/>
    <w:rsid w:val="00C526EA"/>
    <w:rsid w:val="00C9220F"/>
    <w:rsid w:val="00D66D93"/>
    <w:rsid w:val="00D746AB"/>
    <w:rsid w:val="00E7531E"/>
    <w:rsid w:val="00F45B21"/>
    <w:rsid w:val="00FA7592"/>
    <w:rsid w:val="00FB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333</Words>
  <Characters>1834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Universidad Católica Santo Toribio de Mogrovejo</cp:lastModifiedBy>
  <cp:revision>2</cp:revision>
  <cp:lastPrinted>2014-02-17T18:17:00Z</cp:lastPrinted>
  <dcterms:created xsi:type="dcterms:W3CDTF">2014-02-17T18:25:00Z</dcterms:created>
  <dcterms:modified xsi:type="dcterms:W3CDTF">2014-02-17T18:25:00Z</dcterms:modified>
</cp:coreProperties>
</file>