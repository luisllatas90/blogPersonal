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04" w:rsidRPr="00A16492" w:rsidRDefault="005E250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5E2504" w:rsidRPr="00A16492" w:rsidRDefault="005E250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5E2504" w:rsidRDefault="005E250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5E2504" w:rsidRPr="00A16492" w:rsidRDefault="005E2504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5E2504" w:rsidRPr="00A16492" w:rsidRDefault="005E250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Escuela Profesional de Contabilidad</w:t>
      </w:r>
    </w:p>
    <w:p w:rsidR="005E2504" w:rsidRPr="00A16492" w:rsidRDefault="005E250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Roberto Che León Poletty</w:t>
      </w:r>
    </w:p>
    <w:p w:rsidR="005E2504" w:rsidRPr="00A16492" w:rsidRDefault="005E250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01.08.2001 : 13 años, 06 meses</w:t>
      </w:r>
    </w:p>
    <w:p w:rsidR="005E2504" w:rsidRPr="005350D7" w:rsidRDefault="005E250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5E2504" w:rsidRDefault="005E2504" w:rsidP="006F0671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Docencia: 23 horas (Escuelas Profesionales de Administración de Empresas,  Contabilidad; Ingeniería Industrial, Educación,</w:t>
      </w:r>
      <w:r>
        <w:tab/>
      </w:r>
      <w:r>
        <w:tab/>
      </w:r>
    </w:p>
    <w:p w:rsidR="005E2504" w:rsidRDefault="005E2504" w:rsidP="006F0671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Gestión administrativa : encargos de la Escuela Profesional: Comité Curricular, Comité de Auoevaluación y de Acreditación</w:t>
      </w:r>
    </w:p>
    <w:p w:rsidR="005E2504" w:rsidRDefault="005E2504" w:rsidP="006F0671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Tutoría: a pesar de haber sido designado, tutoriados no se apersonaron a recibir tutoría.</w:t>
      </w:r>
    </w:p>
    <w:p w:rsidR="005E2504" w:rsidRDefault="005E2504" w:rsidP="006F0671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Investigación</w:t>
      </w:r>
      <w:bookmarkStart w:id="0" w:name="_GoBack"/>
      <w:bookmarkEnd w:id="0"/>
    </w:p>
    <w:p w:rsidR="005E2504" w:rsidRDefault="005E2504" w:rsidP="006F0671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Asesoría de tesis (especifique número) : 05</w:t>
      </w:r>
    </w:p>
    <w:p w:rsidR="005E2504" w:rsidRDefault="005E2504" w:rsidP="006F0671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Otros: cursos y/o seminarios de capacitación docente</w:t>
      </w:r>
    </w:p>
    <w:p w:rsidR="005E2504" w:rsidRPr="005350D7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5E2504" w:rsidRDefault="005E2504" w:rsidP="00602ED3">
      <w:pPr>
        <w:pStyle w:val="ListParagraph"/>
        <w:spacing w:line="240" w:lineRule="auto"/>
        <w:ind w:left="993"/>
        <w:rPr>
          <w:b/>
          <w:bCs/>
        </w:rPr>
      </w:pPr>
      <w:r w:rsidRPr="00D94120">
        <w:t>Sí</w:t>
      </w:r>
      <w:r>
        <w:t>: x</w:t>
      </w:r>
      <w:r>
        <w:tab/>
      </w:r>
      <w:r>
        <w:tab/>
      </w:r>
      <w:r>
        <w:tab/>
      </w:r>
      <w:r w:rsidRPr="002323F5">
        <w:t>No</w:t>
      </w:r>
    </w:p>
    <w:p w:rsidR="005E2504" w:rsidRPr="008C5129" w:rsidRDefault="005E2504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5E2504" w:rsidRDefault="005E2504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rPr>
          <w:b/>
          <w:bCs/>
        </w:rPr>
        <w:t>: x</w:t>
      </w:r>
      <w:r>
        <w:tab/>
      </w:r>
      <w:r>
        <w:tab/>
      </w:r>
      <w:r>
        <w:tab/>
      </w:r>
      <w:r>
        <w:tab/>
      </w:r>
      <w:r w:rsidRPr="002323F5">
        <w:t>No</w:t>
      </w:r>
    </w:p>
    <w:p w:rsidR="005E2504" w:rsidRPr="001E36B9" w:rsidRDefault="005E2504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5E2504" w:rsidRDefault="005E250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Docencia: x</w:t>
      </w:r>
    </w:p>
    <w:p w:rsidR="005E2504" w:rsidRPr="00D94120" w:rsidRDefault="005E250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  <w:r>
        <w:t>: x</w:t>
      </w:r>
    </w:p>
    <w:p w:rsidR="005E2504" w:rsidRPr="001E36B9" w:rsidRDefault="005E250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5E2504" w:rsidRDefault="005E250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5E2504" w:rsidRDefault="005E250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5E2504" w:rsidRDefault="005E250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Otros: asesoría y consultoría, redacción de textos universitarios; capacitación en docencia y pedagogía universitaria ,en andragogía, y en educación virtual.</w:t>
      </w:r>
    </w:p>
    <w:p w:rsidR="005E2504" w:rsidRPr="001E36B9" w:rsidRDefault="005E2504" w:rsidP="00365A75">
      <w:pPr>
        <w:pStyle w:val="ListParagraph"/>
        <w:spacing w:after="0" w:line="240" w:lineRule="auto"/>
        <w:ind w:left="1134"/>
      </w:pPr>
    </w:p>
    <w:p w:rsidR="005E2504" w:rsidRDefault="005E2504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5E2504" w:rsidRDefault="005E2504" w:rsidP="006F0671">
      <w:pPr>
        <w:pStyle w:val="ListParagraph"/>
        <w:spacing w:after="0" w:line="240" w:lineRule="auto"/>
        <w:ind w:left="0"/>
        <w:rPr>
          <w:b/>
          <w:bCs/>
        </w:rPr>
      </w:pPr>
    </w:p>
    <w:p w:rsidR="005E2504" w:rsidRPr="008B1DF6" w:rsidRDefault="005E2504" w:rsidP="006F067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1DF6">
        <w:rPr>
          <w:rFonts w:ascii="Verdana" w:hAnsi="Verdana" w:cs="Verdana"/>
          <w:sz w:val="20"/>
          <w:szCs w:val="20"/>
        </w:rPr>
        <w:t>Actualmente me siento como parte integrante de un Equipo Profesional, satisfecho, motivado e integrado.</w:t>
      </w:r>
    </w:p>
    <w:p w:rsidR="005E2504" w:rsidRPr="008B1DF6" w:rsidRDefault="005E2504" w:rsidP="006F067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1DF6">
        <w:rPr>
          <w:rFonts w:ascii="Verdana" w:hAnsi="Verdana" w:cs="Verdana"/>
          <w:sz w:val="20"/>
          <w:szCs w:val="20"/>
        </w:rPr>
        <w:t xml:space="preserve">Cumplimiento de tareas y encargos de la Escuela y de la Facultad. Desarrollo con profesionalismo, comportamiento ético. </w:t>
      </w:r>
    </w:p>
    <w:p w:rsidR="005E2504" w:rsidRPr="008B1DF6" w:rsidRDefault="005E2504" w:rsidP="006F067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1DF6">
        <w:rPr>
          <w:rFonts w:ascii="Verdana" w:hAnsi="Verdana" w:cs="Verdana"/>
          <w:sz w:val="20"/>
          <w:szCs w:val="20"/>
        </w:rPr>
        <w:t>Capacitaciones en áreas y temas relacionadas con el desarrollo de las asignaturas encomendadas (Gestión de Costos, Contabilidad Gerencial, Evaluación de Estados Financieros, etc.). Asistencia a Congresos y Eventos Académicos de carácter académico, profesional y cultural, capacitación en docencia y pedagog</w:t>
      </w:r>
      <w:r>
        <w:rPr>
          <w:rFonts w:ascii="Verdana" w:hAnsi="Verdana" w:cs="Verdana"/>
          <w:sz w:val="20"/>
          <w:szCs w:val="20"/>
        </w:rPr>
        <w:t xml:space="preserve">ía universitaria, </w:t>
      </w:r>
      <w:r w:rsidRPr="008B1DF6">
        <w:rPr>
          <w:rFonts w:ascii="Verdana" w:hAnsi="Verdana" w:cs="Verdana"/>
          <w:sz w:val="20"/>
          <w:szCs w:val="20"/>
        </w:rPr>
        <w:t>en andragogía</w:t>
      </w:r>
      <w:r>
        <w:rPr>
          <w:rFonts w:ascii="Verdana" w:hAnsi="Verdana" w:cs="Verdana"/>
          <w:sz w:val="20"/>
          <w:szCs w:val="20"/>
        </w:rPr>
        <w:t>, en educación virtual</w:t>
      </w:r>
      <w:r w:rsidRPr="008B1DF6">
        <w:rPr>
          <w:rFonts w:ascii="Verdana" w:hAnsi="Verdana" w:cs="Verdana"/>
          <w:sz w:val="20"/>
          <w:szCs w:val="20"/>
        </w:rPr>
        <w:t>. Asimismo espero, mejoras en el nivel remunerativo.</w:t>
      </w:r>
    </w:p>
    <w:p w:rsidR="005E2504" w:rsidRDefault="005E2504" w:rsidP="006F0671">
      <w:pPr>
        <w:pStyle w:val="ListParagraph"/>
        <w:spacing w:after="0" w:line="240" w:lineRule="auto"/>
        <w:ind w:left="0"/>
        <w:rPr>
          <w:b/>
          <w:bCs/>
        </w:rPr>
      </w:pPr>
    </w:p>
    <w:p w:rsidR="005E2504" w:rsidRDefault="005E2504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5E2504" w:rsidRDefault="005E2504" w:rsidP="008B1DF6">
      <w:pPr>
        <w:pStyle w:val="ListParagraph"/>
        <w:spacing w:after="0" w:line="240" w:lineRule="auto"/>
        <w:ind w:left="0"/>
        <w:rPr>
          <w:b/>
          <w:bCs/>
        </w:rPr>
      </w:pPr>
    </w:p>
    <w:p w:rsidR="005E2504" w:rsidRPr="00362D9C" w:rsidRDefault="005E2504" w:rsidP="006F06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362D9C">
        <w:rPr>
          <w:rFonts w:ascii="Verdana" w:hAnsi="Verdana" w:cs="Verdana"/>
          <w:sz w:val="20"/>
          <w:szCs w:val="20"/>
        </w:rPr>
        <w:t>Docencia universitaria: formación de personas y profesionales dentro de la Escuela Profesional y de la Facultad</w:t>
      </w:r>
      <w:r>
        <w:rPr>
          <w:rFonts w:ascii="Verdana" w:hAnsi="Verdana" w:cs="Verdana"/>
          <w:sz w:val="20"/>
          <w:szCs w:val="20"/>
        </w:rPr>
        <w:t>, acorde a las exigencias del mercado profesional y mundo laboral.</w:t>
      </w:r>
    </w:p>
    <w:p w:rsidR="005E2504" w:rsidRPr="00362D9C" w:rsidRDefault="005E2504" w:rsidP="006F06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Gestión Administrativa: cumplimiento de los encargos de la Escuela: Comité Curricular, diseño de la nueva Estructura Curricular del presente siglo XXI: Formación del Contador Público, retos y exigencias del presente.</w:t>
      </w:r>
    </w:p>
    <w:p w:rsidR="005E2504" w:rsidRPr="00534FEB" w:rsidRDefault="005E2504" w:rsidP="006F06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34FEB">
        <w:rPr>
          <w:rFonts w:ascii="Verdana" w:hAnsi="Verdana" w:cs="Verdana"/>
          <w:sz w:val="20"/>
          <w:szCs w:val="20"/>
        </w:rPr>
        <w:t>Asesoría de Tesis</w:t>
      </w:r>
    </w:p>
    <w:p w:rsidR="005E2504" w:rsidRPr="00534FEB" w:rsidRDefault="005E2504" w:rsidP="006F06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34FEB">
        <w:rPr>
          <w:rFonts w:ascii="Verdana" w:hAnsi="Verdana" w:cs="Verdana"/>
          <w:sz w:val="20"/>
          <w:szCs w:val="20"/>
        </w:rPr>
        <w:t>Mayor capacitación en temas relacionados con mi formación profesional y desenvolvimiento académico.</w:t>
      </w:r>
    </w:p>
    <w:p w:rsidR="005E2504" w:rsidRDefault="005E2504" w:rsidP="006F06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34FEB">
        <w:rPr>
          <w:rFonts w:ascii="Verdana" w:hAnsi="Verdana" w:cs="Verdana"/>
          <w:sz w:val="20"/>
          <w:szCs w:val="20"/>
        </w:rPr>
        <w:t>Aprendizaje y dominio de temas computación e informática a nivel de usuario, asistencia a cursos de idiomas a nivel técnico.</w:t>
      </w:r>
    </w:p>
    <w:p w:rsidR="005E2504" w:rsidRPr="00534FEB" w:rsidRDefault="005E2504" w:rsidP="006F06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8B1DF6">
        <w:rPr>
          <w:rFonts w:ascii="Verdana" w:hAnsi="Verdana" w:cs="Verdana"/>
          <w:sz w:val="20"/>
          <w:szCs w:val="20"/>
        </w:rPr>
        <w:t>apacitación en docencia y pedagog</w:t>
      </w:r>
      <w:r>
        <w:rPr>
          <w:rFonts w:ascii="Verdana" w:hAnsi="Verdana" w:cs="Verdana"/>
          <w:sz w:val="20"/>
          <w:szCs w:val="20"/>
        </w:rPr>
        <w:t xml:space="preserve">ía universitaria, </w:t>
      </w:r>
      <w:r w:rsidRPr="008B1DF6">
        <w:rPr>
          <w:rFonts w:ascii="Verdana" w:hAnsi="Verdana" w:cs="Verdana"/>
          <w:sz w:val="20"/>
          <w:szCs w:val="20"/>
        </w:rPr>
        <w:t>en andragogía</w:t>
      </w:r>
      <w:r>
        <w:rPr>
          <w:rFonts w:ascii="Verdana" w:hAnsi="Verdana" w:cs="Verdana"/>
          <w:sz w:val="20"/>
          <w:szCs w:val="20"/>
        </w:rPr>
        <w:t>, en educación virtual</w:t>
      </w:r>
      <w:r w:rsidRPr="008B1DF6">
        <w:rPr>
          <w:rFonts w:ascii="Verdana" w:hAnsi="Verdana" w:cs="Verdana"/>
          <w:sz w:val="20"/>
          <w:szCs w:val="20"/>
        </w:rPr>
        <w:t>.</w:t>
      </w:r>
    </w:p>
    <w:p w:rsidR="005E2504" w:rsidRDefault="005E2504" w:rsidP="006F0671">
      <w:pPr>
        <w:pStyle w:val="ListParagraph"/>
        <w:spacing w:after="0" w:line="240" w:lineRule="auto"/>
        <w:ind w:left="0"/>
        <w:rPr>
          <w:b/>
          <w:bCs/>
        </w:rPr>
      </w:pP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5E2504" w:rsidRDefault="005E2504" w:rsidP="0070139A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F0671">
      <w:pPr>
        <w:pStyle w:val="ListParagraph"/>
        <w:spacing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a) </w:t>
      </w:r>
      <w:r w:rsidRPr="00362D9C">
        <w:rPr>
          <w:rFonts w:ascii="Verdana" w:hAnsi="Verdana" w:cs="Verdana"/>
          <w:sz w:val="20"/>
          <w:szCs w:val="20"/>
        </w:rPr>
        <w:t xml:space="preserve">Docencia universitaria: </w:t>
      </w:r>
      <w:r>
        <w:rPr>
          <w:rFonts w:ascii="Verdana" w:hAnsi="Verdana" w:cs="Verdana"/>
          <w:sz w:val="20"/>
          <w:szCs w:val="20"/>
        </w:rPr>
        <w:t>Elaborar guía de trabajo (power point de sesiones de clase, controles de lectura, ejercicios y casos, etc.)</w:t>
      </w:r>
    </w:p>
    <w:p w:rsidR="005E2504" w:rsidRDefault="005E2504" w:rsidP="006F0671">
      <w:pPr>
        <w:pStyle w:val="ListParagraph"/>
        <w:spacing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b) Gestión Administrativa: </w:t>
      </w:r>
      <w:r w:rsidRPr="00534FEB">
        <w:rPr>
          <w:rFonts w:ascii="Verdana" w:hAnsi="Verdana" w:cs="Verdana"/>
          <w:sz w:val="20"/>
          <w:szCs w:val="20"/>
        </w:rPr>
        <w:t>Co</w:t>
      </w:r>
      <w:r>
        <w:rPr>
          <w:rFonts w:ascii="Verdana" w:hAnsi="Verdana" w:cs="Verdana"/>
          <w:sz w:val="20"/>
          <w:szCs w:val="20"/>
        </w:rPr>
        <w:t>ordinando con</w:t>
      </w:r>
      <w:r w:rsidRPr="00534FEB">
        <w:rPr>
          <w:rFonts w:ascii="Verdana" w:hAnsi="Verdana" w:cs="Verdana"/>
          <w:sz w:val="20"/>
          <w:szCs w:val="20"/>
        </w:rPr>
        <w:t xml:space="preserve"> áreas involucradas.</w:t>
      </w:r>
      <w:r>
        <w:rPr>
          <w:rFonts w:ascii="Verdana" w:hAnsi="Verdana" w:cs="Verdana"/>
          <w:sz w:val="20"/>
          <w:szCs w:val="20"/>
        </w:rPr>
        <w:t xml:space="preserve"> En cuanto a la conformación de base de datos (práctica pre profesionales y visitas de estudios): Solicitando base de datos a cámara de comercio a través del director de escuela de contabilidad.</w:t>
      </w:r>
    </w:p>
    <w:p w:rsidR="005E2504" w:rsidRPr="006F0671" w:rsidRDefault="005E2504" w:rsidP="006F0671">
      <w:pPr>
        <w:pStyle w:val="ListParagraph"/>
        <w:spacing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d) F</w:t>
      </w:r>
      <w:r w:rsidRPr="00534FEB">
        <w:rPr>
          <w:rFonts w:ascii="Verdana" w:hAnsi="Verdana" w:cs="Verdana"/>
          <w:sz w:val="20"/>
          <w:szCs w:val="20"/>
        </w:rPr>
        <w:t>ormación profesional</w:t>
      </w:r>
      <w:r>
        <w:rPr>
          <w:rFonts w:ascii="Verdana" w:hAnsi="Verdana" w:cs="Verdana"/>
          <w:sz w:val="20"/>
          <w:szCs w:val="20"/>
        </w:rPr>
        <w:t>: Aplicando a cursos de capacitación de acuerdo a mis líneas de interés (Se presentarán en su debido momento las propuestas correspondientes a través del campus virtual justificando la idoneidad de la capacitación y solicitando subvención económica por parte de la USAT).</w:t>
      </w:r>
    </w:p>
    <w:p w:rsidR="005E2504" w:rsidRDefault="005E2504" w:rsidP="006F06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5E2504" w:rsidRPr="00524979" w:rsidRDefault="005E2504" w:rsidP="006F067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24979">
        <w:rPr>
          <w:rFonts w:ascii="Verdana" w:hAnsi="Verdana" w:cs="Verdana"/>
          <w:sz w:val="20"/>
          <w:szCs w:val="20"/>
        </w:rPr>
        <w:t>Dificultades: en el futuro aminorar la carga lectiva a fin de desarrollar temas de capacitación personal y dentro de la Escuela Profesional</w:t>
      </w:r>
      <w:r>
        <w:rPr>
          <w:rFonts w:ascii="Verdana" w:hAnsi="Verdana" w:cs="Verdana"/>
          <w:sz w:val="20"/>
          <w:szCs w:val="20"/>
        </w:rPr>
        <w:t xml:space="preserve"> (sesiones de clase por cada unidad silábica de cada asignatura, textos y/o guías universitarias)</w:t>
      </w:r>
    </w:p>
    <w:p w:rsidR="005E2504" w:rsidRPr="00524979" w:rsidRDefault="005E2504" w:rsidP="006F067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24979">
        <w:rPr>
          <w:rFonts w:ascii="Verdana" w:hAnsi="Verdana" w:cs="Verdana"/>
          <w:sz w:val="20"/>
          <w:szCs w:val="20"/>
        </w:rPr>
        <w:t>Logros:</w:t>
      </w:r>
      <w:r>
        <w:rPr>
          <w:rFonts w:ascii="Verdana" w:hAnsi="Verdana" w:cs="Verdana"/>
          <w:sz w:val="20"/>
          <w:szCs w:val="20"/>
        </w:rPr>
        <w:t xml:space="preserve"> profesional satisfecho, motivado e integrado.</w:t>
      </w: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02ED3">
      <w:pPr>
        <w:pStyle w:val="ListParagraph"/>
        <w:spacing w:after="0" w:line="240" w:lineRule="auto"/>
        <w:rPr>
          <w:b/>
          <w:bCs/>
        </w:rPr>
      </w:pPr>
    </w:p>
    <w:p w:rsidR="005E2504" w:rsidRDefault="005E2504" w:rsidP="006F0671">
      <w:pPr>
        <w:pStyle w:val="ListParagraph"/>
        <w:spacing w:after="0" w:line="240" w:lineRule="auto"/>
        <w:ind w:left="0"/>
        <w:rPr>
          <w:b/>
          <w:bCs/>
        </w:rPr>
      </w:pPr>
    </w:p>
    <w:p w:rsidR="005E2504" w:rsidRDefault="005E2504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5E2504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53364"/>
    <w:multiLevelType w:val="hybridMultilevel"/>
    <w:tmpl w:val="D038A65C"/>
    <w:lvl w:ilvl="0" w:tplc="BF1AD4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D9E889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55F5ED5"/>
    <w:multiLevelType w:val="hybridMultilevel"/>
    <w:tmpl w:val="5EF8E2AA"/>
    <w:lvl w:ilvl="0" w:tplc="69E26CD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C29C2"/>
    <w:multiLevelType w:val="hybridMultilevel"/>
    <w:tmpl w:val="E85EDFD0"/>
    <w:lvl w:ilvl="0" w:tplc="1DC4394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0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106B14"/>
    <w:rsid w:val="001775A6"/>
    <w:rsid w:val="001931BA"/>
    <w:rsid w:val="001A7D47"/>
    <w:rsid w:val="001E36B9"/>
    <w:rsid w:val="001F570B"/>
    <w:rsid w:val="00204D29"/>
    <w:rsid w:val="002323F5"/>
    <w:rsid w:val="00280EDB"/>
    <w:rsid w:val="002B0E10"/>
    <w:rsid w:val="00302BCD"/>
    <w:rsid w:val="00362D9C"/>
    <w:rsid w:val="00365A75"/>
    <w:rsid w:val="003D2895"/>
    <w:rsid w:val="003E126E"/>
    <w:rsid w:val="0043336F"/>
    <w:rsid w:val="004B4379"/>
    <w:rsid w:val="004C619F"/>
    <w:rsid w:val="004F6915"/>
    <w:rsid w:val="00515EC3"/>
    <w:rsid w:val="00524979"/>
    <w:rsid w:val="00534FEB"/>
    <w:rsid w:val="005350D7"/>
    <w:rsid w:val="005523BA"/>
    <w:rsid w:val="00573C8E"/>
    <w:rsid w:val="00582E42"/>
    <w:rsid w:val="005D4D8F"/>
    <w:rsid w:val="005E2504"/>
    <w:rsid w:val="005F0A80"/>
    <w:rsid w:val="00602ED3"/>
    <w:rsid w:val="00615202"/>
    <w:rsid w:val="006D0792"/>
    <w:rsid w:val="006E0B00"/>
    <w:rsid w:val="006F0671"/>
    <w:rsid w:val="006F5104"/>
    <w:rsid w:val="0070139A"/>
    <w:rsid w:val="00720997"/>
    <w:rsid w:val="00795E78"/>
    <w:rsid w:val="007D2F00"/>
    <w:rsid w:val="00864EEE"/>
    <w:rsid w:val="008B1DF6"/>
    <w:rsid w:val="008C5129"/>
    <w:rsid w:val="008F2FDB"/>
    <w:rsid w:val="008F43A3"/>
    <w:rsid w:val="0093219F"/>
    <w:rsid w:val="009777A9"/>
    <w:rsid w:val="00A16492"/>
    <w:rsid w:val="00A51374"/>
    <w:rsid w:val="00BE0F34"/>
    <w:rsid w:val="00C106BB"/>
    <w:rsid w:val="00C526EA"/>
    <w:rsid w:val="00C9220F"/>
    <w:rsid w:val="00CB7E7B"/>
    <w:rsid w:val="00D66D93"/>
    <w:rsid w:val="00D746AB"/>
    <w:rsid w:val="00D82BA2"/>
    <w:rsid w:val="00D94120"/>
    <w:rsid w:val="00ED379C"/>
    <w:rsid w:val="00F256F4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val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  <w:style w:type="paragraph" w:styleId="Footer">
    <w:name w:val="footer"/>
    <w:basedOn w:val="Normal"/>
    <w:link w:val="FooterChar"/>
    <w:uiPriority w:val="99"/>
    <w:rsid w:val="006D079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s-PE"/>
    </w:rPr>
  </w:style>
  <w:style w:type="character" w:styleId="PageNumber">
    <w:name w:val="page number"/>
    <w:basedOn w:val="DefaultParagraphFont"/>
    <w:uiPriority w:val="99"/>
    <w:rsid w:val="006D0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679</Words>
  <Characters>3738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SANTO TORIBIO DE MOGROVEJO</cp:lastModifiedBy>
  <cp:revision>6</cp:revision>
  <dcterms:created xsi:type="dcterms:W3CDTF">2014-02-17T14:23:00Z</dcterms:created>
  <dcterms:modified xsi:type="dcterms:W3CDTF">2014-02-18T13:29:00Z</dcterms:modified>
</cp:coreProperties>
</file>