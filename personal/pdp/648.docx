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35" w:rsidRPr="00A16492" w:rsidRDefault="00E95D35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E95D35" w:rsidRPr="00A16492" w:rsidRDefault="00E95D35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E95D35" w:rsidRDefault="00E95D35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E95D35" w:rsidRPr="00A16492" w:rsidRDefault="00E95D35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E95D35" w:rsidRPr="00A16492" w:rsidRDefault="00E95D35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DEPARTAMENTO DE CIENCIAS EMPRESARIALES</w:t>
      </w:r>
    </w:p>
    <w:p w:rsidR="00E95D35" w:rsidRPr="00A16492" w:rsidRDefault="00E95D35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Maribel Carranza Torres</w:t>
      </w:r>
    </w:p>
    <w:p w:rsidR="00E95D35" w:rsidRPr="00A16492" w:rsidRDefault="00E95D35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9 años</w:t>
      </w:r>
    </w:p>
    <w:p w:rsidR="00E95D35" w:rsidRPr="005350D7" w:rsidRDefault="00E95D35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E95D35" w:rsidRDefault="00E95D35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>
        <w:tab/>
        <w:t>25%</w:t>
      </w:r>
      <w:r>
        <w:tab/>
      </w:r>
      <w:r>
        <w:tab/>
      </w:r>
    </w:p>
    <w:p w:rsidR="00E95D35" w:rsidRDefault="00E95D35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>
        <w:tab/>
        <w:t>43%</w:t>
      </w:r>
      <w:r>
        <w:tab/>
      </w:r>
    </w:p>
    <w:p w:rsidR="00E95D35" w:rsidRDefault="00E95D35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  <w:r>
        <w:tab/>
      </w:r>
      <w:r>
        <w:tab/>
      </w:r>
      <w:r>
        <w:tab/>
        <w:t>12%</w:t>
      </w:r>
    </w:p>
    <w:p w:rsidR="00E95D35" w:rsidRDefault="00E95D35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  <w:r>
        <w:tab/>
      </w:r>
      <w:r>
        <w:tab/>
      </w:r>
    </w:p>
    <w:p w:rsidR="00E95D35" w:rsidRDefault="00E95D35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 20% </w:t>
      </w:r>
    </w:p>
    <w:p w:rsidR="00E95D35" w:rsidRDefault="00E95D35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E95D35" w:rsidRPr="005350D7" w:rsidRDefault="00E95D35" w:rsidP="00602ED3">
      <w:pPr>
        <w:pStyle w:val="ListParagraph"/>
        <w:spacing w:after="0" w:line="240" w:lineRule="auto"/>
        <w:rPr>
          <w:b/>
          <w:bCs/>
        </w:rPr>
      </w:pPr>
    </w:p>
    <w:p w:rsidR="00E95D35" w:rsidRDefault="00E95D35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E95D35" w:rsidRDefault="00E95D35" w:rsidP="00602ED3">
      <w:pPr>
        <w:pStyle w:val="ListParagraph"/>
        <w:spacing w:line="240" w:lineRule="auto"/>
        <w:ind w:left="993"/>
        <w:rPr>
          <w:b/>
          <w:bCs/>
        </w:rPr>
      </w:pPr>
      <w:r w:rsidRPr="00BC2C69">
        <w:rPr>
          <w:b/>
          <w:bCs/>
          <w:highlight w:val="yellow"/>
        </w:rPr>
        <w:t>Sí</w:t>
      </w:r>
      <w:r w:rsidRPr="00BC2C69">
        <w:rPr>
          <w:b/>
          <w:bCs/>
        </w:rPr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E95D35" w:rsidRPr="008C5129" w:rsidRDefault="00E95D35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¿Se ve a Ud.</w:t>
      </w:r>
      <w:r w:rsidRPr="008C5129">
        <w:rPr>
          <w:b/>
          <w:bCs/>
        </w:rPr>
        <w:t xml:space="preserve"> mismo dentro de 5 años, aun en la USAT? </w:t>
      </w:r>
    </w:p>
    <w:p w:rsidR="00E95D35" w:rsidRDefault="00E95D35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BC2C69">
        <w:rPr>
          <w:b/>
          <w:bCs/>
          <w:highlight w:val="yellow"/>
        </w:rPr>
        <w:t>Sí</w:t>
      </w:r>
      <w:r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E95D35" w:rsidRPr="001E36B9" w:rsidRDefault="00E95D35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E95D35" w:rsidRPr="008602CA" w:rsidRDefault="00E95D35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  <w:rPr>
          <w:b/>
          <w:bCs/>
          <w:highlight w:val="yellow"/>
        </w:rPr>
      </w:pPr>
      <w:r w:rsidRPr="008602CA">
        <w:rPr>
          <w:b/>
          <w:bCs/>
          <w:highlight w:val="yellow"/>
        </w:rPr>
        <w:t>Docencia</w:t>
      </w:r>
      <w:r w:rsidRPr="008602CA">
        <w:rPr>
          <w:b/>
          <w:bCs/>
          <w:highlight w:val="yellow"/>
        </w:rPr>
        <w:tab/>
      </w:r>
    </w:p>
    <w:p w:rsidR="00E95D35" w:rsidRPr="00D94120" w:rsidRDefault="00E95D35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E95D35" w:rsidRPr="001E36B9" w:rsidRDefault="00E95D35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E95D35" w:rsidRDefault="00E95D35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E95D35" w:rsidRDefault="00E95D35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E95D35" w:rsidRDefault="00E95D35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E95D35" w:rsidRPr="001E36B9" w:rsidRDefault="00E95D35" w:rsidP="00365A75">
      <w:pPr>
        <w:pStyle w:val="ListParagraph"/>
        <w:spacing w:after="0" w:line="240" w:lineRule="auto"/>
        <w:ind w:left="1134"/>
      </w:pPr>
    </w:p>
    <w:p w:rsidR="00E95D35" w:rsidRPr="0070139A" w:rsidRDefault="00E95D35" w:rsidP="00674E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 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 w:rsidRPr="0070139A">
        <w:rPr>
          <w:b/>
          <w:bCs/>
        </w:rPr>
        <w:t>¿Cómo estoy como Profesor dentro de mi Escuela?</w:t>
      </w:r>
    </w:p>
    <w:p w:rsidR="00E95D35" w:rsidRPr="00BC2C69" w:rsidRDefault="00E95D35" w:rsidP="00674E54">
      <w:pPr>
        <w:pStyle w:val="ListParagraph"/>
        <w:spacing w:after="0" w:line="240" w:lineRule="auto"/>
        <w:jc w:val="both"/>
      </w:pPr>
      <w:r w:rsidRPr="00BC2C69">
        <w:t>De acuerdo al resultado de  mis evaluaciones he salido bien evaluado conforme a los criterios establecidos en cuanto a metodología, responsabilidades y conocimiento del tema. Asimismo, agradezco a los estudiantes y colegas que hicieron posible que tanto en el año 2012 y 2013</w:t>
      </w:r>
      <w:r>
        <w:t>,  se me reconozca como una de las</w:t>
      </w:r>
      <w:r w:rsidRPr="00BC2C69">
        <w:t xml:space="preserve"> mejores docentes </w:t>
      </w:r>
      <w:r>
        <w:t>de mi Escuela de Contabilidad</w:t>
      </w:r>
      <w:r w:rsidRPr="00BC2C69">
        <w:t xml:space="preserve"> otorgándome para ello un Diploma como gesto a mi dedicación en docencia universitaria.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02ED3">
      <w:pPr>
        <w:pStyle w:val="ListParagraph"/>
        <w:spacing w:after="0" w:line="240" w:lineRule="auto"/>
        <w:rPr>
          <w:b/>
          <w:bCs/>
        </w:rPr>
      </w:pPr>
    </w:p>
    <w:p w:rsidR="00E95D35" w:rsidRDefault="00E95D35" w:rsidP="00602ED3">
      <w:pPr>
        <w:pStyle w:val="ListParagraph"/>
        <w:spacing w:after="0" w:line="240" w:lineRule="auto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 w:rsidRPr="0070139A">
        <w:rPr>
          <w:b/>
          <w:bCs/>
        </w:rPr>
        <w:t xml:space="preserve">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</w:t>
      </w:r>
    </w:p>
    <w:p w:rsidR="00E95D35" w:rsidRDefault="00E95D35" w:rsidP="00674E54">
      <w:pPr>
        <w:pStyle w:val="ListParagraph"/>
        <w:spacing w:after="0" w:line="240" w:lineRule="auto"/>
        <w:jc w:val="both"/>
      </w:pPr>
      <w:r>
        <w:t>Contribuyo de la siguiente manera:</w:t>
      </w:r>
    </w:p>
    <w:p w:rsidR="00E95D35" w:rsidRDefault="00E95D35" w:rsidP="00674E54">
      <w:pPr>
        <w:pStyle w:val="ListParagraph"/>
        <w:spacing w:after="0" w:line="240" w:lineRule="auto"/>
        <w:jc w:val="both"/>
      </w:pP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En la  formación integral para con los jóvenes estudiantes de diferentes ciclos de la carrera.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Brindando servicio de tutoría a estudiantes y asumiendo la coordinación de ese servicio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Asesorando Tesis a estudiantes de último ciclo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En gestión administrativa realizando diferentes actividades que incluye rediseño curricular, acreditación y gestión de la calidad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Coordinando académicamente Diplomados, Cursos y Talleres que se llevan a cabo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Atendiendo padres de familia y personas que vienen por información a la escuela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Participando en capacitaciones y cursos de actualidad cuyo trabajo pueda retribuir en beneficio de mis estudiantes (Cursos que son asumidos económicamente por mi persona)</w:t>
      </w:r>
    </w:p>
    <w:p w:rsidR="00E95D35" w:rsidRDefault="00E95D35" w:rsidP="00674E54">
      <w:pPr>
        <w:pStyle w:val="ListParagraph"/>
        <w:spacing w:after="0" w:line="240" w:lineRule="auto"/>
        <w:jc w:val="both"/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 w:rsidRPr="0070139A">
        <w:rPr>
          <w:b/>
          <w:bCs/>
        </w:rPr>
        <w:t>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</w:p>
    <w:p w:rsidR="00E95D35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2715B">
        <w:t>Respecto a que me falta considero que tiempo y un lugar apropiado para poder realizar todas mis actividades; por que la manera como estamos distribuidos en la sala de profesores del 6to piso del Edif.JP II, no me parece la más adecuada</w:t>
      </w:r>
      <w:r>
        <w:t>.</w:t>
      </w:r>
    </w:p>
    <w:p w:rsidR="00E95D35" w:rsidRPr="00B2715B" w:rsidRDefault="00E95D35" w:rsidP="00674E5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Sí, me preocupo por ser mejor profesor cada día, por que considero que la mejora continua es el principal requisito para seguir logrando el perfeccionamiento en el servicio y trabajo que desarrollamos.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¿Vivo la axiología de la USAT con metas concretas?;</w:t>
      </w:r>
    </w:p>
    <w:p w:rsidR="00E95D35" w:rsidRDefault="00E95D35" w:rsidP="00674E54">
      <w:pPr>
        <w:pStyle w:val="ListParagraph"/>
        <w:spacing w:after="0" w:line="240" w:lineRule="auto"/>
        <w:jc w:val="both"/>
      </w:pPr>
    </w:p>
    <w:p w:rsidR="00E95D35" w:rsidRPr="00B2715B" w:rsidRDefault="00E95D35" w:rsidP="00674E54">
      <w:pPr>
        <w:pStyle w:val="ListParagraph"/>
        <w:spacing w:after="0" w:line="240" w:lineRule="auto"/>
        <w:jc w:val="both"/>
      </w:pPr>
      <w:r>
        <w:t>Sí, vivo la axiología de la USAT, es más podría agregar que habiendo culminado aquí mis estudios universitarios la formación integral que recibí durante ese periodo sumada a mis valores como cristiana inculcados desde mi casa, me han permitido sentirme bien conmigo misma y poder así avanzar en el cumpliendo de metas concretas.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virtud me distingue de los demás profesores?</w:t>
      </w:r>
    </w:p>
    <w:p w:rsidR="00E95D35" w:rsidRDefault="00E95D35" w:rsidP="00674E54">
      <w:pPr>
        <w:pStyle w:val="ListParagraph"/>
        <w:spacing w:after="0" w:line="240" w:lineRule="auto"/>
        <w:jc w:val="both"/>
      </w:pPr>
    </w:p>
    <w:p w:rsidR="00E95D35" w:rsidRPr="00566247" w:rsidRDefault="00E95D35" w:rsidP="00674E54">
      <w:pPr>
        <w:pStyle w:val="ListParagraph"/>
        <w:spacing w:after="0" w:line="240" w:lineRule="auto"/>
        <w:jc w:val="both"/>
      </w:pPr>
      <w:r w:rsidRPr="00566247">
        <w:t xml:space="preserve">No tanto como que me distingue pero al menos considero que para mí esta muy presente en la práctica dos virtudes: la paciencia y </w:t>
      </w:r>
      <w:r>
        <w:t>la actitud positiva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Docencia</w:t>
      </w:r>
    </w:p>
    <w:p w:rsidR="00E95D35" w:rsidRPr="00152D01" w:rsidRDefault="00E95D35" w:rsidP="00674E54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152D01">
        <w:t>Estar dentro de los mejores docentes</w:t>
      </w:r>
    </w:p>
    <w:p w:rsidR="00E95D35" w:rsidRDefault="00E95D35" w:rsidP="00674E54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152D01">
        <w:t>Tener resultados positivos y de buenas referencias en las evaluaciones</w:t>
      </w:r>
    </w:p>
    <w:p w:rsidR="00E95D35" w:rsidRPr="00152D01" w:rsidRDefault="00E95D35" w:rsidP="00674E54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Avance de cuaderno de trabajo (1capítulo durante el año 2014)</w:t>
      </w:r>
    </w:p>
    <w:p w:rsidR="00E95D35" w:rsidRPr="00152D01" w:rsidRDefault="00E95D35" w:rsidP="00674E54">
      <w:pPr>
        <w:pStyle w:val="ListParagraph"/>
        <w:spacing w:after="0" w:line="240" w:lineRule="auto"/>
        <w:jc w:val="both"/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Formación</w:t>
      </w:r>
    </w:p>
    <w:p w:rsidR="00E95D35" w:rsidRPr="00152D01" w:rsidRDefault="00E95D35" w:rsidP="00674E54">
      <w:pPr>
        <w:pStyle w:val="ListParagraph"/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</w:pPr>
      <w:r w:rsidRPr="00152D01">
        <w:t>Contribuir en la formación de jóvenes</w:t>
      </w:r>
    </w:p>
    <w:p w:rsidR="00E95D35" w:rsidRPr="00152D01" w:rsidRDefault="00E95D35" w:rsidP="00674E54">
      <w:pPr>
        <w:pStyle w:val="ListParagraph"/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</w:pPr>
      <w:r w:rsidRPr="00152D01">
        <w:t>Cursar cursos sobre psicología que puedan ayudarme en el trato para con jóvenes</w:t>
      </w:r>
    </w:p>
    <w:p w:rsidR="00E95D35" w:rsidRPr="00152D01" w:rsidRDefault="00E95D35" w:rsidP="00674E54">
      <w:pPr>
        <w:pStyle w:val="ListParagraph"/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</w:pPr>
      <w:r w:rsidRPr="00152D01">
        <w:t>Mantener horas de tutoría en las cuales pueda conocer mejor a mis estudiantes y apoyarlos en lo que necesitan</w:t>
      </w:r>
    </w:p>
    <w:p w:rsidR="00E95D35" w:rsidRPr="00152D01" w:rsidRDefault="00E95D35" w:rsidP="00674E54">
      <w:pPr>
        <w:pStyle w:val="ListParagraph"/>
        <w:spacing w:after="0" w:line="240" w:lineRule="auto"/>
        <w:ind w:left="0"/>
        <w:jc w:val="both"/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Extensión Universitaria</w:t>
      </w:r>
    </w:p>
    <w:p w:rsidR="00E95D35" w:rsidRPr="00152D01" w:rsidRDefault="00E95D35" w:rsidP="00674E54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152D01">
        <w:t>Realizar cursos sobre temas de interés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Desarrollo Personal Profesional</w:t>
      </w:r>
    </w:p>
    <w:p w:rsidR="00E95D35" w:rsidRPr="00152D01" w:rsidRDefault="00E95D35" w:rsidP="00674E54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152D01">
        <w:t>Culminar mi master internacional en la Universidad Iberoamerica de México y Miguel de Cervantes de España.</w:t>
      </w:r>
    </w:p>
    <w:p w:rsidR="00E95D35" w:rsidRPr="00152D01" w:rsidRDefault="00E95D35" w:rsidP="00674E54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152D01">
        <w:t>Realizar algún tipo de pasantía y/o curso en el extranjero</w:t>
      </w:r>
    </w:p>
    <w:p w:rsidR="00E95D35" w:rsidRPr="00152D01" w:rsidRDefault="00E95D35" w:rsidP="00674E54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152D01">
        <w:t>Iniciar estudios de doctorado</w:t>
      </w:r>
    </w:p>
    <w:p w:rsidR="00E95D35" w:rsidRPr="00152D01" w:rsidRDefault="00E95D35" w:rsidP="00674E54">
      <w:pPr>
        <w:pStyle w:val="ListParagraph"/>
        <w:spacing w:after="0" w:line="240" w:lineRule="auto"/>
        <w:jc w:val="both"/>
      </w:pPr>
    </w:p>
    <w:p w:rsidR="00E95D35" w:rsidRDefault="00E95D35" w:rsidP="00674E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Pr="00566247" w:rsidRDefault="00E95D35" w:rsidP="00674E54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566247">
        <w:t>Cumpliendo con las programaciones académicas de acuerdo a programación por semestre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74E54">
      <w:pPr>
        <w:pStyle w:val="ListParagraph"/>
        <w:spacing w:after="0" w:line="240" w:lineRule="auto"/>
        <w:jc w:val="both"/>
        <w:rPr>
          <w:b/>
          <w:bCs/>
        </w:rPr>
      </w:pPr>
    </w:p>
    <w:p w:rsidR="00E95D35" w:rsidRDefault="00E95D35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E95D35" w:rsidRDefault="00E95D35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E95D35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0BC9580E"/>
    <w:multiLevelType w:val="hybridMultilevel"/>
    <w:tmpl w:val="AF24A626"/>
    <w:lvl w:ilvl="0" w:tplc="BA68C22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11349"/>
    <w:multiLevelType w:val="hybridMultilevel"/>
    <w:tmpl w:val="5DAA9CE4"/>
    <w:lvl w:ilvl="0" w:tplc="BA68C2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1F1745C"/>
    <w:multiLevelType w:val="hybridMultilevel"/>
    <w:tmpl w:val="7AFEDABC"/>
    <w:lvl w:ilvl="0" w:tplc="BA68C2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D4BD4"/>
    <w:multiLevelType w:val="hybridMultilevel"/>
    <w:tmpl w:val="F9DE5A20"/>
    <w:lvl w:ilvl="0" w:tplc="BA68C2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1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12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30BC1"/>
    <w:rsid w:val="000523D3"/>
    <w:rsid w:val="00106B14"/>
    <w:rsid w:val="00152D01"/>
    <w:rsid w:val="00153A59"/>
    <w:rsid w:val="001775A6"/>
    <w:rsid w:val="001931BA"/>
    <w:rsid w:val="001A7D47"/>
    <w:rsid w:val="001E026C"/>
    <w:rsid w:val="001E36B9"/>
    <w:rsid w:val="001F570B"/>
    <w:rsid w:val="00204D29"/>
    <w:rsid w:val="00247573"/>
    <w:rsid w:val="00280EDB"/>
    <w:rsid w:val="002B0E10"/>
    <w:rsid w:val="003251FC"/>
    <w:rsid w:val="00365A75"/>
    <w:rsid w:val="003D2895"/>
    <w:rsid w:val="003E126E"/>
    <w:rsid w:val="003F352B"/>
    <w:rsid w:val="004B4379"/>
    <w:rsid w:val="004F6915"/>
    <w:rsid w:val="00515EC3"/>
    <w:rsid w:val="005350D7"/>
    <w:rsid w:val="0055162A"/>
    <w:rsid w:val="005523BA"/>
    <w:rsid w:val="00566247"/>
    <w:rsid w:val="00573C8E"/>
    <w:rsid w:val="00582E42"/>
    <w:rsid w:val="005D4D8F"/>
    <w:rsid w:val="005F0A80"/>
    <w:rsid w:val="005F48B5"/>
    <w:rsid w:val="00602ED3"/>
    <w:rsid w:val="00607DA3"/>
    <w:rsid w:val="00641493"/>
    <w:rsid w:val="00646BCD"/>
    <w:rsid w:val="00674E54"/>
    <w:rsid w:val="0070139A"/>
    <w:rsid w:val="008602CA"/>
    <w:rsid w:val="00864EEE"/>
    <w:rsid w:val="008C5129"/>
    <w:rsid w:val="008F2FDB"/>
    <w:rsid w:val="008F43A3"/>
    <w:rsid w:val="0093219F"/>
    <w:rsid w:val="009777A9"/>
    <w:rsid w:val="0098428F"/>
    <w:rsid w:val="00A16492"/>
    <w:rsid w:val="00A16779"/>
    <w:rsid w:val="00A51374"/>
    <w:rsid w:val="00A73890"/>
    <w:rsid w:val="00B2715B"/>
    <w:rsid w:val="00BC2C69"/>
    <w:rsid w:val="00BE0F34"/>
    <w:rsid w:val="00C106BB"/>
    <w:rsid w:val="00C526EA"/>
    <w:rsid w:val="00C9220F"/>
    <w:rsid w:val="00D66D93"/>
    <w:rsid w:val="00D746AB"/>
    <w:rsid w:val="00D82BA2"/>
    <w:rsid w:val="00D94120"/>
    <w:rsid w:val="00E95D35"/>
    <w:rsid w:val="00ED379C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val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46</TotalTime>
  <Pages>3</Pages>
  <Words>729</Words>
  <Characters>4010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SANTO TORIBIO DE MOGROVEJO</cp:lastModifiedBy>
  <cp:revision>3</cp:revision>
  <cp:lastPrinted>2014-02-05T18:46:00Z</cp:lastPrinted>
  <dcterms:created xsi:type="dcterms:W3CDTF">2014-02-05T18:46:00Z</dcterms:created>
  <dcterms:modified xsi:type="dcterms:W3CDTF">2014-02-05T18:47:00Z</dcterms:modified>
</cp:coreProperties>
</file>