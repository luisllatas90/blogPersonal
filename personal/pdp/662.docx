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359" w:rsidRPr="00A16492" w:rsidRDefault="00F86359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left:0;text-align:left;margin-left:-19.05pt;margin-top:-29.45pt;width:117pt;height:91.35pt;z-index:-251658240;visibility:visible">
            <v:imagedata r:id="rId5" o:title=""/>
          </v:shape>
        </w:pict>
      </w:r>
      <w:r w:rsidRPr="00A16492">
        <w:rPr>
          <w:b/>
          <w:bCs/>
          <w:sz w:val="20"/>
          <w:szCs w:val="20"/>
          <w:lang w:val="es-ES"/>
        </w:rPr>
        <w:t>UNIVERSIDAD CATOLICA SANTO TORIBIO DE MOGROVEJO</w:t>
      </w:r>
    </w:p>
    <w:p w:rsidR="00F86359" w:rsidRPr="00A16492" w:rsidRDefault="00F86359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 w:rsidRPr="00A16492">
        <w:rPr>
          <w:b/>
          <w:bCs/>
          <w:sz w:val="20"/>
          <w:szCs w:val="20"/>
          <w:lang w:val="es-ES"/>
        </w:rPr>
        <w:t>VICERRECTORADO D</w:t>
      </w:r>
      <w:r>
        <w:rPr>
          <w:b/>
          <w:bCs/>
          <w:sz w:val="20"/>
          <w:szCs w:val="20"/>
          <w:lang w:val="es-ES"/>
        </w:rPr>
        <w:t>E PROFESORES E INVESTIGACIÓN 2014</w:t>
      </w:r>
    </w:p>
    <w:p w:rsidR="00F86359" w:rsidRDefault="00F86359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 xml:space="preserve">PLAN DE DESARROLLO DE PROFESORES </w:t>
      </w:r>
      <w:r w:rsidRPr="00A16492">
        <w:rPr>
          <w:b/>
          <w:bCs/>
          <w:sz w:val="20"/>
          <w:szCs w:val="20"/>
          <w:lang w:val="es-ES"/>
        </w:rPr>
        <w:t>USAT 201</w:t>
      </w:r>
      <w:r>
        <w:rPr>
          <w:b/>
          <w:bCs/>
          <w:sz w:val="20"/>
          <w:szCs w:val="20"/>
          <w:lang w:val="es-ES"/>
        </w:rPr>
        <w:t>4</w:t>
      </w:r>
    </w:p>
    <w:p w:rsidR="00F86359" w:rsidRPr="00A16492" w:rsidRDefault="00F86359" w:rsidP="00602ED3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</w:p>
    <w:p w:rsidR="00F86359" w:rsidRPr="00A16492" w:rsidRDefault="00F86359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Departamento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Ciencias Empresariales</w:t>
      </w:r>
    </w:p>
    <w:p w:rsidR="00F86359" w:rsidRPr="00A16492" w:rsidRDefault="00F86359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Nombres y Apellidos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Martha Portaro Incháustegui</w:t>
      </w:r>
    </w:p>
    <w:p w:rsidR="00F86359" w:rsidRPr="00A16492" w:rsidRDefault="00F86359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Tiempo de trabajo en la USAT</w:t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7 años </w:t>
      </w:r>
    </w:p>
    <w:p w:rsidR="00F86359" w:rsidRPr="005350D7" w:rsidRDefault="00F86359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s-ES"/>
        </w:rPr>
      </w:pPr>
      <w:r w:rsidRPr="00A16492">
        <w:rPr>
          <w:b/>
          <w:bCs/>
        </w:rPr>
        <w:t>Principal dedicación durante el año 201</w:t>
      </w:r>
      <w:r>
        <w:rPr>
          <w:b/>
          <w:bCs/>
        </w:rPr>
        <w:t>3: (Coloque en porcentajes)</w:t>
      </w:r>
      <w:r w:rsidRPr="005350D7">
        <w:rPr>
          <w:b/>
          <w:bCs/>
        </w:rPr>
        <w:tab/>
      </w:r>
    </w:p>
    <w:p w:rsidR="00F86359" w:rsidRDefault="00F86359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Docencia</w:t>
      </w:r>
      <w:r>
        <w:tab/>
        <w:t>40%</w:t>
      </w:r>
      <w:r>
        <w:tab/>
      </w:r>
      <w:r>
        <w:tab/>
      </w:r>
    </w:p>
    <w:p w:rsidR="00F86359" w:rsidRDefault="00F86359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Gestión administrativa  20%</w:t>
      </w:r>
    </w:p>
    <w:p w:rsidR="00F86359" w:rsidRDefault="00F86359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Tutoría 10%</w:t>
      </w:r>
    </w:p>
    <w:p w:rsidR="00F86359" w:rsidRDefault="00F86359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Investigación</w:t>
      </w:r>
      <w:bookmarkStart w:id="0" w:name="_GoBack"/>
      <w:bookmarkEnd w:id="0"/>
    </w:p>
    <w:p w:rsidR="00F86359" w:rsidRDefault="00F86359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Asesoría de tesis (especifique número) 30% (3 tesis)</w:t>
      </w:r>
    </w:p>
    <w:p w:rsidR="00F86359" w:rsidRDefault="00F86359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Otros</w:t>
      </w:r>
    </w:p>
    <w:p w:rsidR="00F86359" w:rsidRPr="005350D7" w:rsidRDefault="00F86359" w:rsidP="00602ED3">
      <w:pPr>
        <w:pStyle w:val="ListParagraph"/>
        <w:spacing w:after="0" w:line="240" w:lineRule="auto"/>
        <w:rPr>
          <w:b/>
          <w:bCs/>
        </w:rPr>
      </w:pPr>
    </w:p>
    <w:p w:rsidR="00F86359" w:rsidRDefault="00F86359" w:rsidP="00602ED3">
      <w:pPr>
        <w:pStyle w:val="ListParagraph"/>
        <w:numPr>
          <w:ilvl w:val="0"/>
          <w:numId w:val="1"/>
        </w:numPr>
        <w:spacing w:line="240" w:lineRule="auto"/>
      </w:pPr>
      <w:r w:rsidRPr="008C5129">
        <w:rPr>
          <w:b/>
          <w:bCs/>
        </w:rPr>
        <w:t>¿Está satisfecho con su principal dedicación actual?</w:t>
      </w:r>
      <w:r>
        <w:tab/>
      </w:r>
    </w:p>
    <w:p w:rsidR="00F86359" w:rsidRDefault="00F86359" w:rsidP="00602ED3">
      <w:pPr>
        <w:pStyle w:val="ListParagraph"/>
        <w:spacing w:line="240" w:lineRule="auto"/>
        <w:ind w:left="993"/>
        <w:rPr>
          <w:b/>
          <w:bCs/>
        </w:rPr>
      </w:pPr>
      <w:r w:rsidRPr="0018456C">
        <w:rPr>
          <w:highlight w:val="yellow"/>
        </w:rPr>
        <w:t>Sí</w:t>
      </w:r>
      <w:r w:rsidRPr="001F570B">
        <w:tab/>
      </w:r>
      <w:r>
        <w:tab/>
      </w:r>
      <w:r>
        <w:tab/>
      </w:r>
      <w:r>
        <w:tab/>
      </w:r>
      <w:r w:rsidRPr="00D746AB">
        <w:rPr>
          <w:b/>
          <w:bCs/>
        </w:rPr>
        <w:t>No</w:t>
      </w:r>
    </w:p>
    <w:p w:rsidR="00F86359" w:rsidRPr="008C5129" w:rsidRDefault="00F86359" w:rsidP="00C9220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8C5129">
        <w:rPr>
          <w:b/>
          <w:bCs/>
        </w:rPr>
        <w:t xml:space="preserve">¿Se ve a Ud., mismo dentro de 5 años, aun en la USAT? </w:t>
      </w:r>
    </w:p>
    <w:p w:rsidR="00F86359" w:rsidRDefault="00F86359" w:rsidP="008C5129">
      <w:pPr>
        <w:pStyle w:val="ListParagraph"/>
        <w:spacing w:line="240" w:lineRule="auto"/>
        <w:rPr>
          <w:b/>
          <w:bCs/>
        </w:rPr>
      </w:pPr>
      <w:r>
        <w:rPr>
          <w:b/>
          <w:bCs/>
        </w:rPr>
        <w:t xml:space="preserve">     </w:t>
      </w:r>
      <w:r w:rsidRPr="0018456C">
        <w:rPr>
          <w:b/>
          <w:bCs/>
          <w:highlight w:val="yellow"/>
        </w:rPr>
        <w:t>Sí</w:t>
      </w:r>
      <w:r>
        <w:tab/>
      </w:r>
      <w:r>
        <w:tab/>
      </w:r>
      <w:r>
        <w:tab/>
      </w:r>
      <w:r>
        <w:tab/>
      </w:r>
      <w:r w:rsidRPr="00D746AB">
        <w:rPr>
          <w:b/>
          <w:bCs/>
        </w:rPr>
        <w:t>No</w:t>
      </w:r>
    </w:p>
    <w:p w:rsidR="00F86359" w:rsidRPr="001E36B9" w:rsidRDefault="00F86359" w:rsidP="001E36B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¿</w:t>
      </w:r>
      <w:r w:rsidRPr="001E36B9">
        <w:rPr>
          <w:b/>
          <w:bCs/>
        </w:rPr>
        <w:t xml:space="preserve">Cuál desearía que sea su principal dedicación entonces?: </w:t>
      </w:r>
    </w:p>
    <w:p w:rsidR="00F86359" w:rsidRDefault="00F86359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 w:rsidRPr="00D94120">
        <w:t>Docencia</w:t>
      </w:r>
      <w:r>
        <w:t xml:space="preserve"> (1)</w:t>
      </w:r>
      <w:r w:rsidRPr="00D94120">
        <w:tab/>
      </w:r>
    </w:p>
    <w:p w:rsidR="00F86359" w:rsidRPr="00D94120" w:rsidRDefault="00F86359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 w:rsidRPr="00D94120">
        <w:t>Gestión administrativa</w:t>
      </w:r>
      <w:r>
        <w:t xml:space="preserve"> (2)</w:t>
      </w:r>
    </w:p>
    <w:p w:rsidR="00F86359" w:rsidRPr="001E36B9" w:rsidRDefault="00F86359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Tutoría (3)</w:t>
      </w:r>
    </w:p>
    <w:p w:rsidR="00F86359" w:rsidRDefault="00F86359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 w:rsidRPr="001E36B9">
        <w:t>Investigación</w:t>
      </w:r>
      <w:r>
        <w:t xml:space="preserve"> (5)</w:t>
      </w:r>
    </w:p>
    <w:p w:rsidR="00F86359" w:rsidRDefault="00F86359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Asesoría de tesis (4)</w:t>
      </w:r>
    </w:p>
    <w:p w:rsidR="00F86359" w:rsidRDefault="00F86359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Otros</w:t>
      </w:r>
    </w:p>
    <w:p w:rsidR="00F86359" w:rsidRPr="001E36B9" w:rsidRDefault="00F86359" w:rsidP="00365A75">
      <w:pPr>
        <w:pStyle w:val="ListParagraph"/>
        <w:spacing w:after="0" w:line="240" w:lineRule="auto"/>
        <w:ind w:left="1134"/>
      </w:pPr>
    </w:p>
    <w:p w:rsidR="00F86359" w:rsidRPr="0070139A" w:rsidRDefault="00F86359" w:rsidP="00365A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D746AB">
        <w:rPr>
          <w:b/>
          <w:bCs/>
        </w:rPr>
        <w:t>Autoevaluación</w:t>
      </w:r>
      <w:r>
        <w:rPr>
          <w:b/>
          <w:bCs/>
        </w:rPr>
        <w:t xml:space="preserve">: Posibles preguntas y otras que el profesor  formule  para autoevaluarse adecuadamente </w:t>
      </w:r>
      <w:r w:rsidRPr="0070139A">
        <w:rPr>
          <w:b/>
          <w:bCs/>
        </w:rPr>
        <w:t xml:space="preserve">(¿Cómo estoy como Profesor dentro de mi Escuela?, ¿Cómo </w:t>
      </w:r>
      <w:r>
        <w:rPr>
          <w:b/>
          <w:bCs/>
        </w:rPr>
        <w:t xml:space="preserve"> </w:t>
      </w:r>
      <w:r w:rsidRPr="0070139A">
        <w:rPr>
          <w:b/>
          <w:bCs/>
        </w:rPr>
        <w:t>contribu</w:t>
      </w:r>
      <w:r>
        <w:rPr>
          <w:b/>
          <w:bCs/>
        </w:rPr>
        <w:t>yo</w:t>
      </w:r>
      <w:r w:rsidRPr="0070139A">
        <w:rPr>
          <w:b/>
          <w:bCs/>
        </w:rPr>
        <w:t xml:space="preserve"> con mi trabajo a la misión de mi Escuela?, ¿Que me falta?</w:t>
      </w:r>
      <w:r>
        <w:rPr>
          <w:b/>
          <w:bCs/>
        </w:rPr>
        <w:t xml:space="preserve"> ¿M</w:t>
      </w:r>
      <w:r w:rsidRPr="0070139A">
        <w:rPr>
          <w:b/>
          <w:bCs/>
        </w:rPr>
        <w:t>e preocupo por ser mejor profesor cada día?</w:t>
      </w:r>
      <w:r>
        <w:rPr>
          <w:b/>
          <w:bCs/>
        </w:rPr>
        <w:t>; ¿Vivo la axiología de la USAT con metas concretas?; ¿Qué virtud me distingue de los demás profesores?</w:t>
      </w:r>
      <w:r w:rsidRPr="0070139A">
        <w:rPr>
          <w:b/>
          <w:bCs/>
        </w:rPr>
        <w:t xml:space="preserve">). </w:t>
      </w:r>
    </w:p>
    <w:p w:rsidR="00F86359" w:rsidRDefault="00F86359" w:rsidP="00602ED3">
      <w:pPr>
        <w:pStyle w:val="ListParagraph"/>
        <w:spacing w:after="0" w:line="240" w:lineRule="auto"/>
        <w:rPr>
          <w:b/>
          <w:bCs/>
        </w:rPr>
      </w:pPr>
    </w:p>
    <w:p w:rsidR="00F86359" w:rsidRDefault="00F86359" w:rsidP="007259E5">
      <w:pPr>
        <w:pStyle w:val="ListParagraph"/>
        <w:spacing w:after="0" w:line="240" w:lineRule="auto"/>
        <w:jc w:val="both"/>
      </w:pPr>
      <w:r>
        <w:t xml:space="preserve">Soy una profesora que se siente a gusto con la labor docente que </w:t>
      </w:r>
      <w:r w:rsidRPr="00341805">
        <w:t>trat</w:t>
      </w:r>
      <w:r>
        <w:t>a</w:t>
      </w:r>
      <w:r w:rsidRPr="00341805">
        <w:t xml:space="preserve"> de mejorar</w:t>
      </w:r>
      <w:r>
        <w:t xml:space="preserve"> cada ciclo</w:t>
      </w:r>
      <w:r w:rsidRPr="00341805">
        <w:t>.</w:t>
      </w:r>
    </w:p>
    <w:p w:rsidR="00F86359" w:rsidRPr="00A55BD9" w:rsidRDefault="00F86359" w:rsidP="00930E0C">
      <w:pPr>
        <w:pStyle w:val="ListParagraph"/>
        <w:spacing w:after="0" w:line="240" w:lineRule="auto"/>
      </w:pPr>
    </w:p>
    <w:p w:rsidR="00F86359" w:rsidRPr="00A55BD9" w:rsidRDefault="00F86359" w:rsidP="00930E0C">
      <w:pPr>
        <w:pStyle w:val="ListParagraph"/>
        <w:spacing w:after="0" w:line="240" w:lineRule="auto"/>
        <w:jc w:val="both"/>
      </w:pPr>
      <w:r w:rsidRPr="00A55BD9">
        <w:t xml:space="preserve">Puedo contribuir con la misión de la escuela siendo una profesora que cumple con lo establecido en el silabo para asegurar el cumplimiento del mismo y </w:t>
      </w:r>
      <w:r>
        <w:t>actualizándome</w:t>
      </w:r>
      <w:r w:rsidRPr="00A55BD9">
        <w:t xml:space="preserve"> para brindar un servicio de calidad.</w:t>
      </w:r>
    </w:p>
    <w:p w:rsidR="00F86359" w:rsidRPr="00A55BD9" w:rsidRDefault="00F86359" w:rsidP="00930E0C">
      <w:pPr>
        <w:pStyle w:val="ListParagraph"/>
        <w:spacing w:after="0" w:line="240" w:lineRule="auto"/>
      </w:pPr>
    </w:p>
    <w:p w:rsidR="00F86359" w:rsidRPr="00A55BD9" w:rsidRDefault="00F86359" w:rsidP="007259E5">
      <w:pPr>
        <w:pStyle w:val="ListParagraph"/>
        <w:spacing w:after="0" w:line="240" w:lineRule="auto"/>
        <w:jc w:val="both"/>
      </w:pPr>
      <w:r w:rsidRPr="00A55BD9">
        <w:t xml:space="preserve">Lo que siento que me falta es capacitarme en temas relacionados con la </w:t>
      </w:r>
      <w:r>
        <w:t>docencia y actualizarme en temas relacionados con las asignaturas que desarrollo.</w:t>
      </w:r>
    </w:p>
    <w:p w:rsidR="00F86359" w:rsidRDefault="00F86359" w:rsidP="00602ED3">
      <w:pPr>
        <w:pStyle w:val="ListParagraph"/>
        <w:spacing w:after="0" w:line="240" w:lineRule="auto"/>
        <w:rPr>
          <w:b/>
          <w:bCs/>
        </w:rPr>
      </w:pPr>
    </w:p>
    <w:p w:rsidR="00F86359" w:rsidRDefault="00F86359" w:rsidP="00602ED3">
      <w:pPr>
        <w:pStyle w:val="ListParagraph"/>
        <w:spacing w:after="0" w:line="240" w:lineRule="auto"/>
        <w:rPr>
          <w:b/>
          <w:bCs/>
        </w:rPr>
      </w:pPr>
    </w:p>
    <w:p w:rsidR="00F86359" w:rsidRDefault="00F86359" w:rsidP="00602ED3">
      <w:pPr>
        <w:pStyle w:val="ListParagraph"/>
        <w:spacing w:after="0" w:line="240" w:lineRule="auto"/>
        <w:rPr>
          <w:b/>
          <w:bCs/>
        </w:rPr>
      </w:pPr>
    </w:p>
    <w:p w:rsidR="00F86359" w:rsidRDefault="00F86359" w:rsidP="00602ED3">
      <w:pPr>
        <w:pStyle w:val="ListParagraph"/>
        <w:spacing w:after="0" w:line="240" w:lineRule="auto"/>
        <w:rPr>
          <w:b/>
          <w:bCs/>
        </w:rPr>
      </w:pPr>
    </w:p>
    <w:p w:rsidR="00F86359" w:rsidRDefault="00F86359" w:rsidP="00602ED3">
      <w:pPr>
        <w:pStyle w:val="ListParagraph"/>
        <w:spacing w:after="0" w:line="240" w:lineRule="auto"/>
        <w:rPr>
          <w:b/>
          <w:bCs/>
        </w:rPr>
      </w:pPr>
    </w:p>
    <w:p w:rsidR="00F86359" w:rsidRDefault="00F86359" w:rsidP="009777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¿Qué voy hacer? (Docencia, Investigación, Extensión Universitaria, Formación, Desarrollo Personal Profesional...etc.). (Responder y plantearse  objetivos).</w:t>
      </w:r>
    </w:p>
    <w:p w:rsidR="00F86359" w:rsidRDefault="00F86359" w:rsidP="00602ED3">
      <w:pPr>
        <w:pStyle w:val="ListParagraph"/>
        <w:spacing w:after="0" w:line="240" w:lineRule="auto"/>
        <w:rPr>
          <w:b/>
          <w:bCs/>
        </w:rPr>
      </w:pPr>
    </w:p>
    <w:p w:rsidR="00F86359" w:rsidRPr="00A92814" w:rsidRDefault="00F86359" w:rsidP="007259E5">
      <w:pPr>
        <w:pStyle w:val="ListParagraph"/>
        <w:spacing w:after="0" w:line="240" w:lineRule="auto"/>
        <w:jc w:val="both"/>
      </w:pPr>
      <w:r>
        <w:t>Me voy a dedicar a la docencia, la mayor parte del tiempo. Asimismo deseo complementar mi desarrollo profesional llevando algún curso de especialización, de acuerdo a las oportunidades que se me presenten.</w:t>
      </w:r>
    </w:p>
    <w:p w:rsidR="00F86359" w:rsidRDefault="00F86359" w:rsidP="00602ED3">
      <w:pPr>
        <w:pStyle w:val="ListParagraph"/>
        <w:spacing w:after="0" w:line="240" w:lineRule="auto"/>
        <w:rPr>
          <w:b/>
          <w:bCs/>
        </w:rPr>
      </w:pPr>
    </w:p>
    <w:p w:rsidR="00F86359" w:rsidRPr="00687D1C" w:rsidRDefault="00F86359" w:rsidP="000B3462">
      <w:pPr>
        <w:pStyle w:val="ListParagraph"/>
        <w:spacing w:after="0" w:line="240" w:lineRule="auto"/>
        <w:jc w:val="both"/>
      </w:pPr>
      <w:r w:rsidRPr="00687D1C">
        <w:t>Terminar el cuaderno de apuntes de la asignatura de Planificación y Control para el semestre 2014-II.</w:t>
      </w:r>
    </w:p>
    <w:p w:rsidR="00F86359" w:rsidRDefault="00F86359" w:rsidP="00602ED3">
      <w:pPr>
        <w:pStyle w:val="ListParagraph"/>
        <w:spacing w:after="0" w:line="240" w:lineRule="auto"/>
        <w:rPr>
          <w:b/>
          <w:bCs/>
        </w:rPr>
      </w:pPr>
    </w:p>
    <w:p w:rsidR="00F86359" w:rsidRDefault="00F86359" w:rsidP="00365A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¿Cómo lo voy  a  conseguir? (Describir las  actividades con fechas que realizará para el logro de sus objetivos).</w:t>
      </w:r>
    </w:p>
    <w:p w:rsidR="00F86359" w:rsidRDefault="00F86359" w:rsidP="0070139A">
      <w:pPr>
        <w:pStyle w:val="ListParagraph"/>
        <w:spacing w:after="0" w:line="240" w:lineRule="auto"/>
        <w:rPr>
          <w:b/>
          <w:bCs/>
        </w:rPr>
      </w:pPr>
    </w:p>
    <w:p w:rsidR="00F86359" w:rsidRDefault="00F86359" w:rsidP="007259E5">
      <w:pPr>
        <w:pStyle w:val="ListParagraph"/>
        <w:spacing w:after="0" w:line="240" w:lineRule="auto"/>
        <w:jc w:val="both"/>
      </w:pPr>
      <w:r w:rsidRPr="00A4173C">
        <w:t xml:space="preserve">Mes de </w:t>
      </w:r>
      <w:r>
        <w:t>junio</w:t>
      </w:r>
      <w:r w:rsidRPr="00A4173C">
        <w:t xml:space="preserve">: búsqueda de curso de especialización </w:t>
      </w:r>
      <w:r>
        <w:t>y financiamiento del mismo.</w:t>
      </w:r>
    </w:p>
    <w:p w:rsidR="00F86359" w:rsidRPr="00A4173C" w:rsidRDefault="00F86359" w:rsidP="0070139A">
      <w:pPr>
        <w:pStyle w:val="ListParagraph"/>
        <w:spacing w:after="0" w:line="240" w:lineRule="auto"/>
      </w:pPr>
      <w:r>
        <w:t xml:space="preserve">Julio- Agosto: posible inicio del curso. </w:t>
      </w:r>
    </w:p>
    <w:p w:rsidR="00F86359" w:rsidRDefault="00F86359" w:rsidP="001F570B">
      <w:pPr>
        <w:spacing w:after="0" w:line="240" w:lineRule="auto"/>
        <w:rPr>
          <w:b/>
          <w:bCs/>
        </w:rPr>
      </w:pPr>
    </w:p>
    <w:p w:rsidR="00F86359" w:rsidRDefault="00F86359" w:rsidP="001F570B">
      <w:pPr>
        <w:spacing w:after="0" w:line="240" w:lineRule="auto"/>
        <w:rPr>
          <w:b/>
          <w:bCs/>
        </w:rPr>
      </w:pPr>
    </w:p>
    <w:p w:rsidR="00F86359" w:rsidRDefault="00F86359" w:rsidP="00602ED3">
      <w:pPr>
        <w:pStyle w:val="ListParagraph"/>
        <w:spacing w:line="240" w:lineRule="auto"/>
        <w:rPr>
          <w:b/>
          <w:bCs/>
        </w:rPr>
      </w:pPr>
    </w:p>
    <w:p w:rsidR="00F86359" w:rsidRDefault="00F86359" w:rsidP="00602ED3">
      <w:pPr>
        <w:pStyle w:val="ListParagraph"/>
        <w:spacing w:line="240" w:lineRule="auto"/>
        <w:rPr>
          <w:b/>
          <w:bCs/>
        </w:rPr>
      </w:pPr>
    </w:p>
    <w:p w:rsidR="00F86359" w:rsidRDefault="00F86359" w:rsidP="00602ED3">
      <w:pPr>
        <w:pStyle w:val="ListParagraph"/>
        <w:spacing w:line="240" w:lineRule="auto"/>
        <w:rPr>
          <w:b/>
          <w:bCs/>
        </w:rPr>
      </w:pPr>
    </w:p>
    <w:p w:rsidR="00F86359" w:rsidRDefault="00F86359" w:rsidP="00365A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Avances y seguimiento de PDP, cada 03 meses (Dificultades y logros). (Con evidencias concretas y fechas).</w:t>
      </w:r>
    </w:p>
    <w:p w:rsidR="00F86359" w:rsidRDefault="00F86359" w:rsidP="00365A75">
      <w:pPr>
        <w:pStyle w:val="ListParagraph"/>
        <w:spacing w:after="0" w:line="240" w:lineRule="auto"/>
        <w:jc w:val="both"/>
        <w:rPr>
          <w:b/>
          <w:bCs/>
        </w:rPr>
      </w:pPr>
    </w:p>
    <w:p w:rsidR="00F86359" w:rsidRDefault="00F86359" w:rsidP="00365A75">
      <w:pPr>
        <w:pStyle w:val="ListParagraph"/>
        <w:spacing w:after="0" w:line="240" w:lineRule="auto"/>
        <w:jc w:val="both"/>
        <w:rPr>
          <w:b/>
          <w:bCs/>
        </w:rPr>
      </w:pPr>
    </w:p>
    <w:p w:rsidR="00F86359" w:rsidRDefault="00F86359" w:rsidP="00602ED3">
      <w:pPr>
        <w:pStyle w:val="ListParagraph"/>
        <w:spacing w:after="0" w:line="240" w:lineRule="auto"/>
        <w:rPr>
          <w:b/>
          <w:bCs/>
        </w:rPr>
      </w:pPr>
    </w:p>
    <w:p w:rsidR="00F86359" w:rsidRDefault="00F86359" w:rsidP="00602ED3">
      <w:pPr>
        <w:pStyle w:val="ListParagraph"/>
        <w:spacing w:after="0" w:line="240" w:lineRule="auto"/>
        <w:rPr>
          <w:b/>
          <w:bCs/>
        </w:rPr>
      </w:pPr>
    </w:p>
    <w:p w:rsidR="00F86359" w:rsidRDefault="00F86359" w:rsidP="00602ED3">
      <w:pPr>
        <w:pStyle w:val="ListParagraph"/>
        <w:spacing w:after="0" w:line="240" w:lineRule="auto"/>
        <w:rPr>
          <w:b/>
          <w:bCs/>
        </w:rPr>
      </w:pPr>
    </w:p>
    <w:p w:rsidR="00F86359" w:rsidRDefault="00F86359" w:rsidP="00602ED3">
      <w:pPr>
        <w:pStyle w:val="ListParagraph"/>
        <w:spacing w:after="0" w:line="240" w:lineRule="auto"/>
        <w:rPr>
          <w:b/>
          <w:bCs/>
        </w:rPr>
      </w:pPr>
    </w:p>
    <w:p w:rsidR="00F86359" w:rsidRDefault="00F86359" w:rsidP="00602ED3">
      <w:pPr>
        <w:pStyle w:val="ListParagraph"/>
        <w:spacing w:after="0" w:line="240" w:lineRule="auto"/>
        <w:rPr>
          <w:b/>
          <w:bCs/>
        </w:rPr>
      </w:pPr>
    </w:p>
    <w:p w:rsidR="00F86359" w:rsidRDefault="00F86359" w:rsidP="00602ED3">
      <w:pPr>
        <w:pStyle w:val="ListParagraph"/>
        <w:spacing w:after="0" w:line="240" w:lineRule="auto"/>
        <w:rPr>
          <w:b/>
          <w:bCs/>
        </w:rPr>
      </w:pPr>
    </w:p>
    <w:p w:rsidR="00F86359" w:rsidRDefault="00F86359" w:rsidP="00602ED3">
      <w:pPr>
        <w:pStyle w:val="ListParagraph"/>
        <w:spacing w:after="0" w:line="240" w:lineRule="auto"/>
        <w:rPr>
          <w:b/>
          <w:bCs/>
        </w:rPr>
      </w:pPr>
    </w:p>
    <w:p w:rsidR="00F86359" w:rsidRDefault="00F86359" w:rsidP="00602ED3">
      <w:pPr>
        <w:pStyle w:val="ListParagraph"/>
        <w:spacing w:after="0" w:line="240" w:lineRule="auto"/>
        <w:rPr>
          <w:b/>
          <w:bCs/>
        </w:rPr>
      </w:pPr>
    </w:p>
    <w:p w:rsidR="00F86359" w:rsidRDefault="00F86359" w:rsidP="00602ED3">
      <w:pPr>
        <w:pStyle w:val="ListParagraph"/>
        <w:spacing w:after="0" w:line="240" w:lineRule="auto"/>
        <w:rPr>
          <w:b/>
          <w:bCs/>
        </w:rPr>
      </w:pPr>
    </w:p>
    <w:p w:rsidR="00F86359" w:rsidRDefault="00F86359" w:rsidP="00602ED3">
      <w:pPr>
        <w:pStyle w:val="ListParagraph"/>
        <w:spacing w:after="0" w:line="240" w:lineRule="auto"/>
        <w:rPr>
          <w:b/>
          <w:bCs/>
        </w:rPr>
      </w:pPr>
    </w:p>
    <w:p w:rsidR="00F86359" w:rsidRDefault="00F86359" w:rsidP="00602ED3">
      <w:pPr>
        <w:pStyle w:val="ListParagraph"/>
        <w:spacing w:after="0" w:line="240" w:lineRule="auto"/>
        <w:rPr>
          <w:b/>
          <w:bCs/>
        </w:rPr>
      </w:pPr>
    </w:p>
    <w:p w:rsidR="00F86359" w:rsidRDefault="00F86359" w:rsidP="00602ED3">
      <w:pPr>
        <w:pStyle w:val="ListParagraph"/>
        <w:spacing w:after="0" w:line="240" w:lineRule="auto"/>
        <w:ind w:left="2136" w:firstLine="696"/>
        <w:rPr>
          <w:b/>
          <w:bCs/>
        </w:rPr>
      </w:pPr>
    </w:p>
    <w:p w:rsidR="00F86359" w:rsidRDefault="00F86359" w:rsidP="00C9220F">
      <w:pPr>
        <w:spacing w:after="0" w:line="240" w:lineRule="auto"/>
        <w:ind w:left="708" w:firstLine="708"/>
        <w:rPr>
          <w:b/>
          <w:bCs/>
        </w:rPr>
      </w:pPr>
      <w:r>
        <w:rPr>
          <w:b/>
          <w:bCs/>
        </w:rPr>
        <w:t>Firma Profesor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Firma Director de Departamento</w:t>
      </w:r>
    </w:p>
    <w:sectPr w:rsidR="00F86359" w:rsidSect="001A7D47">
      <w:pgSz w:w="12240" w:h="15840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37E"/>
    <w:multiLevelType w:val="hybridMultilevel"/>
    <w:tmpl w:val="7E0ACEC6"/>
    <w:lvl w:ilvl="0" w:tplc="28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87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459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603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75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8193" w:hanging="360"/>
      </w:pPr>
      <w:rPr>
        <w:rFonts w:ascii="Wingdings" w:hAnsi="Wingdings" w:cs="Wingdings" w:hint="default"/>
      </w:rPr>
    </w:lvl>
  </w:abstractNum>
  <w:abstractNum w:abstractNumId="1">
    <w:nsid w:val="117319DB"/>
    <w:multiLevelType w:val="hybridMultilevel"/>
    <w:tmpl w:val="1A8E123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168B045E"/>
    <w:multiLevelType w:val="hybridMultilevel"/>
    <w:tmpl w:val="61CE7434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760FE2"/>
    <w:multiLevelType w:val="hybridMultilevel"/>
    <w:tmpl w:val="0DA005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D321563"/>
    <w:multiLevelType w:val="hybridMultilevel"/>
    <w:tmpl w:val="3A646AB4"/>
    <w:lvl w:ilvl="0" w:tplc="62E8DE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90FF5C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A6271"/>
    <w:multiLevelType w:val="hybridMultilevel"/>
    <w:tmpl w:val="A9A80A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85473"/>
    <w:multiLevelType w:val="hybridMultilevel"/>
    <w:tmpl w:val="F3BACF5E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7">
    <w:nsid w:val="5A617716"/>
    <w:multiLevelType w:val="hybridMultilevel"/>
    <w:tmpl w:val="91C834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316EE"/>
    <w:multiLevelType w:val="hybridMultilevel"/>
    <w:tmpl w:val="C428BF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6D93"/>
    <w:rsid w:val="000B3462"/>
    <w:rsid w:val="00106B14"/>
    <w:rsid w:val="001775A6"/>
    <w:rsid w:val="0018456C"/>
    <w:rsid w:val="001931BA"/>
    <w:rsid w:val="001A7D47"/>
    <w:rsid w:val="001E36B9"/>
    <w:rsid w:val="001F570B"/>
    <w:rsid w:val="00204D29"/>
    <w:rsid w:val="00280EDB"/>
    <w:rsid w:val="002B0E10"/>
    <w:rsid w:val="002C0BAF"/>
    <w:rsid w:val="002E0675"/>
    <w:rsid w:val="002F135E"/>
    <w:rsid w:val="002F31FB"/>
    <w:rsid w:val="0033214F"/>
    <w:rsid w:val="00341805"/>
    <w:rsid w:val="00365A75"/>
    <w:rsid w:val="003D2895"/>
    <w:rsid w:val="003E126E"/>
    <w:rsid w:val="004B344F"/>
    <w:rsid w:val="004B4379"/>
    <w:rsid w:val="004E03DE"/>
    <w:rsid w:val="004F6915"/>
    <w:rsid w:val="00504A1E"/>
    <w:rsid w:val="00515EC3"/>
    <w:rsid w:val="00524732"/>
    <w:rsid w:val="005350D7"/>
    <w:rsid w:val="00551278"/>
    <w:rsid w:val="005523BA"/>
    <w:rsid w:val="00573C8E"/>
    <w:rsid w:val="00582E42"/>
    <w:rsid w:val="0058541D"/>
    <w:rsid w:val="005D4D8F"/>
    <w:rsid w:val="005F0A80"/>
    <w:rsid w:val="00602ED3"/>
    <w:rsid w:val="00687D1C"/>
    <w:rsid w:val="0069354E"/>
    <w:rsid w:val="0069740A"/>
    <w:rsid w:val="0070139A"/>
    <w:rsid w:val="00722980"/>
    <w:rsid w:val="007259E5"/>
    <w:rsid w:val="00864EEE"/>
    <w:rsid w:val="008676F9"/>
    <w:rsid w:val="008C5129"/>
    <w:rsid w:val="008F2FDB"/>
    <w:rsid w:val="008F43A3"/>
    <w:rsid w:val="00930E0C"/>
    <w:rsid w:val="0093219F"/>
    <w:rsid w:val="009777A9"/>
    <w:rsid w:val="009A72BD"/>
    <w:rsid w:val="009D4F8A"/>
    <w:rsid w:val="009E0407"/>
    <w:rsid w:val="00A152AB"/>
    <w:rsid w:val="00A16492"/>
    <w:rsid w:val="00A4173C"/>
    <w:rsid w:val="00A51374"/>
    <w:rsid w:val="00A55BD9"/>
    <w:rsid w:val="00A92814"/>
    <w:rsid w:val="00AC0BB1"/>
    <w:rsid w:val="00AF35A3"/>
    <w:rsid w:val="00BE0F34"/>
    <w:rsid w:val="00C106BB"/>
    <w:rsid w:val="00C526EA"/>
    <w:rsid w:val="00C6607C"/>
    <w:rsid w:val="00C9220F"/>
    <w:rsid w:val="00CC197D"/>
    <w:rsid w:val="00D40835"/>
    <w:rsid w:val="00D42EB6"/>
    <w:rsid w:val="00D66D93"/>
    <w:rsid w:val="00D746AB"/>
    <w:rsid w:val="00D82BA2"/>
    <w:rsid w:val="00D94120"/>
    <w:rsid w:val="00DC5E75"/>
    <w:rsid w:val="00DE7969"/>
    <w:rsid w:val="00E60E2D"/>
    <w:rsid w:val="00EB52E0"/>
    <w:rsid w:val="00ED379C"/>
    <w:rsid w:val="00EE54A5"/>
    <w:rsid w:val="00F86359"/>
    <w:rsid w:val="00FA7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6E"/>
    <w:pPr>
      <w:spacing w:after="200" w:line="276" w:lineRule="auto"/>
    </w:pPr>
    <w:rPr>
      <w:rFonts w:cs="Calibri"/>
      <w:lang w:val="es-P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66D9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2</Pages>
  <Words>380</Words>
  <Characters>2095</Characters>
  <Application>Microsoft Office Outlook</Application>
  <DocSecurity>0</DocSecurity>
  <Lines>0</Lines>
  <Paragraphs>0</Paragraphs>
  <ScaleCrop>false</ScaleCrop>
  <Company>USAT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SANTO TORIBIO DE MOGROVEJO</dc:title>
  <dc:subject/>
  <dc:creator>Cervera Mirtha</dc:creator>
  <cp:keywords/>
  <dc:description/>
  <cp:lastModifiedBy>UNIVERSIDAD SANTO TORIBIO DE MOGROVEJO</cp:lastModifiedBy>
  <cp:revision>5</cp:revision>
  <dcterms:created xsi:type="dcterms:W3CDTF">2014-02-07T14:18:00Z</dcterms:created>
  <dcterms:modified xsi:type="dcterms:W3CDTF">2014-02-11T14:11:00Z</dcterms:modified>
</cp:coreProperties>
</file>