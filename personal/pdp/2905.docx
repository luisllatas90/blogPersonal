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97" w:rsidRPr="00A16492" w:rsidRDefault="00E26C97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240;visibility:visible">
            <v:imagedata r:id="rId5" o:title=""/>
          </v:shape>
        </w:pict>
      </w: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E26C97" w:rsidRPr="00A16492" w:rsidRDefault="00E26C97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E26C97" w:rsidRDefault="00E26C97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E26C97" w:rsidRPr="00A16492" w:rsidRDefault="00E26C97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E26C97" w:rsidRPr="00A16492" w:rsidRDefault="00E26C97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Ciencias Empresariales</w:t>
      </w:r>
    </w:p>
    <w:p w:rsidR="00E26C97" w:rsidRPr="00A16492" w:rsidRDefault="00E26C97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Fany Esther López Acuña</w:t>
      </w:r>
    </w:p>
    <w:p w:rsidR="00E26C97" w:rsidRPr="00A16492" w:rsidRDefault="00E26C97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1 año </w:t>
      </w:r>
    </w:p>
    <w:p w:rsidR="00E26C97" w:rsidRPr="005350D7" w:rsidRDefault="00E26C97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3: (Coloque en porcentajes)</w:t>
      </w:r>
      <w:r w:rsidRPr="005350D7">
        <w:rPr>
          <w:b/>
          <w:bCs/>
        </w:rPr>
        <w:tab/>
      </w:r>
    </w:p>
    <w:p w:rsidR="00E26C97" w:rsidRDefault="00E26C9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  <w:t>(50%)</w:t>
      </w:r>
      <w:r>
        <w:tab/>
      </w:r>
    </w:p>
    <w:p w:rsidR="00E26C97" w:rsidRDefault="00E26C9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Gestión administrativa (13%)</w:t>
      </w:r>
    </w:p>
    <w:p w:rsidR="00E26C97" w:rsidRDefault="00E26C9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 (10%)</w:t>
      </w:r>
    </w:p>
    <w:p w:rsidR="00E26C97" w:rsidRDefault="00E26C9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  <w:bookmarkStart w:id="0" w:name="_GoBack"/>
      <w:bookmarkEnd w:id="0"/>
    </w:p>
    <w:p w:rsidR="00E26C97" w:rsidRDefault="00E26C9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Asesoría de tesis (especifique número)   1 tesis (3%)</w:t>
      </w:r>
    </w:p>
    <w:p w:rsidR="00E26C97" w:rsidRDefault="00E26C97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Otros:  Gestión académica (25%)</w:t>
      </w:r>
    </w:p>
    <w:p w:rsidR="00E26C97" w:rsidRPr="005350D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E26C97" w:rsidRDefault="00E26C97" w:rsidP="00602ED3">
      <w:pPr>
        <w:pStyle w:val="ListParagraph"/>
        <w:spacing w:line="240" w:lineRule="auto"/>
        <w:ind w:left="993"/>
        <w:rPr>
          <w:b/>
          <w:bCs/>
        </w:rPr>
      </w:pPr>
      <w:r w:rsidRPr="00700BB4">
        <w:rPr>
          <w:highlight w:val="yellow"/>
        </w:rPr>
        <w:t>Sí</w:t>
      </w:r>
      <w:r w:rsidRPr="00700BB4">
        <w:rPr>
          <w:highlight w:val="yellow"/>
        </w:rPr>
        <w:tab/>
        <w:t>X</w:t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E26C97" w:rsidRPr="008C5129" w:rsidRDefault="00E26C97" w:rsidP="00C9220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E26C97" w:rsidRDefault="00E26C97" w:rsidP="008C5129">
      <w:pPr>
        <w:pStyle w:val="ListParagraph"/>
        <w:spacing w:line="240" w:lineRule="auto"/>
        <w:rPr>
          <w:b/>
          <w:bCs/>
        </w:rPr>
      </w:pPr>
      <w:r w:rsidRPr="00700BB4">
        <w:rPr>
          <w:b/>
          <w:bCs/>
          <w:highlight w:val="yellow"/>
        </w:rPr>
        <w:t>Sí</w:t>
      </w:r>
      <w:r w:rsidRPr="00700BB4">
        <w:rPr>
          <w:highlight w:val="yellow"/>
        </w:rPr>
        <w:tab/>
        <w:t>X</w:t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E26C97" w:rsidRPr="001E36B9" w:rsidRDefault="00E26C97" w:rsidP="001E36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E26C97" w:rsidRDefault="00E26C97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Docencia</w:t>
      </w:r>
      <w:r w:rsidRPr="00D94120">
        <w:tab/>
      </w:r>
    </w:p>
    <w:p w:rsidR="00E26C97" w:rsidRPr="00D94120" w:rsidRDefault="00E26C97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</w:p>
    <w:p w:rsidR="00E26C97" w:rsidRPr="001E36B9" w:rsidRDefault="00E26C97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E26C97" w:rsidRDefault="00E26C97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</w:p>
    <w:p w:rsidR="00E26C97" w:rsidRDefault="00E26C97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</w:t>
      </w:r>
    </w:p>
    <w:p w:rsidR="00E26C97" w:rsidRDefault="00E26C97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E26C97" w:rsidRPr="001E36B9" w:rsidRDefault="00E26C97" w:rsidP="00365A75">
      <w:pPr>
        <w:pStyle w:val="ListParagraph"/>
        <w:spacing w:after="0" w:line="240" w:lineRule="auto"/>
        <w:ind w:left="1134"/>
      </w:pPr>
    </w:p>
    <w:p w:rsidR="00E26C97" w:rsidRPr="0070139A" w:rsidRDefault="00E26C97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 xml:space="preserve">: Posibles preguntas y otras que el profesor  formule  para autoevaluarse adecuadamente </w:t>
      </w:r>
      <w:r w:rsidRPr="0070139A">
        <w:rPr>
          <w:b/>
          <w:bCs/>
        </w:rPr>
        <w:t>(¿Cómo estoy como Profesor dentro de mi Escuela?, ¿Cómo 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>
        <w:rPr>
          <w:b/>
          <w:bCs/>
        </w:rPr>
        <w:t xml:space="preserve"> ¿M</w:t>
      </w:r>
      <w:r w:rsidRPr="0070139A">
        <w:rPr>
          <w:b/>
          <w:bCs/>
        </w:rPr>
        <w:t>e preocupo por ser mejor profesor cada día?</w:t>
      </w:r>
      <w:r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E26C97" w:rsidRPr="00BD5430" w:rsidRDefault="00E26C97" w:rsidP="00602ED3">
      <w:pPr>
        <w:pStyle w:val="ListParagraph"/>
        <w:spacing w:after="0" w:line="240" w:lineRule="auto"/>
      </w:pPr>
    </w:p>
    <w:p w:rsidR="00E26C97" w:rsidRPr="000C63FB" w:rsidRDefault="00E26C97" w:rsidP="00700BB4">
      <w:pPr>
        <w:pStyle w:val="ListParagraph"/>
        <w:spacing w:after="0" w:line="240" w:lineRule="auto"/>
        <w:jc w:val="both"/>
      </w:pPr>
      <w:r w:rsidRPr="000C63FB">
        <w:t>Desempeñándome como docente dentro de la Escuela de Contabilidad me siento muy a gusto, siento que aprendo muchísimo y desarrollo mis habilidades. Con mis alumno</w:t>
      </w:r>
      <w:r>
        <w:t>s busco ser 100% práctica</w:t>
      </w:r>
      <w:r w:rsidRPr="000C63FB">
        <w:t xml:space="preserve"> y teórico a la vez, procurando trasladar toda mi experiencia laboral con ellos, y ponerlos siempre en situaciones reales. Por ser egresada de esta universidad, sé cuáles son las necesidades de los estudiantes y que es lo que buscan recibir de un docente.</w:t>
      </w:r>
    </w:p>
    <w:p w:rsidR="00E26C97" w:rsidRPr="000C63FB" w:rsidRDefault="00E26C97" w:rsidP="00602ED3">
      <w:pPr>
        <w:pStyle w:val="ListParagraph"/>
        <w:spacing w:after="0" w:line="240" w:lineRule="auto"/>
      </w:pPr>
    </w:p>
    <w:p w:rsidR="00E26C97" w:rsidRPr="000C63FB" w:rsidRDefault="00E26C97" w:rsidP="00700BB4">
      <w:pPr>
        <w:pStyle w:val="ListParagraph"/>
        <w:spacing w:after="0" w:line="240" w:lineRule="auto"/>
        <w:jc w:val="both"/>
      </w:pPr>
      <w:r w:rsidRPr="000C63FB">
        <w:t>Puedo contribuir con Escuela de Contabilidad al apoyar con las actividades que se desarrollan dentro del ciclo académico y además apoyar en la gestión administrativa a la par q</w:t>
      </w:r>
      <w:r>
        <w:t xml:space="preserve">ue me dedico a la Docencia, de esa manera busco </w:t>
      </w:r>
      <w:r w:rsidRPr="000C63FB">
        <w:t>ayudar a cumplir los objetivos propuestos en el POA y en los temas encargados por el director de escuela.</w:t>
      </w:r>
    </w:p>
    <w:p w:rsidR="00E26C97" w:rsidRPr="000C63FB" w:rsidRDefault="00E26C97" w:rsidP="00700BB4">
      <w:pPr>
        <w:pStyle w:val="ListParagraph"/>
        <w:spacing w:after="0" w:line="240" w:lineRule="auto"/>
        <w:jc w:val="both"/>
      </w:pPr>
      <w:r w:rsidRPr="000C63FB">
        <w:t>Me falta seguir capacitándome en temas de gestión empresarial, y nunca dejar la realidad empresarial, el área donde se me desempeña un Contador es muy práctica y tiene como obligación mantenerse actualizado.</w:t>
      </w: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9777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voy hacer? (Docencia, Investigación, Extensión Universitaria, Formación, Desarrollo Personal Profesional...etc.). (Responder y plantearse  objetivos).</w:t>
      </w: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146007">
      <w:pPr>
        <w:pStyle w:val="ListParagraph"/>
        <w:spacing w:after="0" w:line="240" w:lineRule="auto"/>
        <w:jc w:val="both"/>
      </w:pPr>
      <w:r w:rsidRPr="00146007">
        <w:rPr>
          <w:b/>
          <w:bCs/>
        </w:rPr>
        <w:t>Docencia:</w:t>
      </w:r>
      <w:r w:rsidRPr="00146007">
        <w:t xml:space="preserve"> </w:t>
      </w:r>
      <w:r>
        <w:t>Seguir aportándoles calidad de enseñanza a los estudiantes y t</w:t>
      </w:r>
      <w:r w:rsidRPr="00146007">
        <w:t xml:space="preserve">erminar el cuaderno de trabajo del curso </w:t>
      </w:r>
      <w:r>
        <w:t>Teoría General de la Contabilidad</w:t>
      </w:r>
      <w:r w:rsidRPr="00146007">
        <w:t xml:space="preserve"> (casos propuestos y desarrollados) que enseño en la escuela de contabilidad</w:t>
      </w:r>
      <w:r>
        <w:t>.</w:t>
      </w:r>
    </w:p>
    <w:p w:rsidR="00E26C97" w:rsidRPr="00146007" w:rsidRDefault="00E26C97" w:rsidP="00146007">
      <w:pPr>
        <w:pStyle w:val="ListParagraph"/>
        <w:spacing w:after="0" w:line="240" w:lineRule="auto"/>
        <w:jc w:val="both"/>
      </w:pPr>
    </w:p>
    <w:p w:rsidR="00E26C97" w:rsidRPr="00146007" w:rsidRDefault="00E26C97" w:rsidP="00146007">
      <w:pPr>
        <w:pStyle w:val="ListParagraph"/>
        <w:spacing w:after="0" w:line="240" w:lineRule="auto"/>
        <w:jc w:val="both"/>
      </w:pPr>
      <w:r w:rsidRPr="00146007">
        <w:rPr>
          <w:b/>
          <w:bCs/>
        </w:rPr>
        <w:t>Desarrollo Personal Profesional:</w:t>
      </w:r>
      <w:r w:rsidRPr="00146007">
        <w:t xml:space="preserve"> Buscar seguir capacitándome principalmente en el área de </w:t>
      </w:r>
      <w:r>
        <w:t>Tributación</w:t>
      </w:r>
      <w:r w:rsidRPr="00146007">
        <w:t>.</w:t>
      </w: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 (Describir las  actividades con fechas que realizará para el logro de sus objetivos).</w:t>
      </w:r>
    </w:p>
    <w:p w:rsidR="00E26C97" w:rsidRDefault="00E26C97" w:rsidP="0070139A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1F570B">
      <w:pPr>
        <w:spacing w:after="0" w:line="240" w:lineRule="auto"/>
        <w:rPr>
          <w:b/>
          <w:bCs/>
        </w:rPr>
      </w:pPr>
    </w:p>
    <w:p w:rsidR="00E26C97" w:rsidRDefault="00E26C97" w:rsidP="00146007">
      <w:pPr>
        <w:pStyle w:val="ListParagraph"/>
        <w:spacing w:after="0" w:line="240" w:lineRule="auto"/>
        <w:jc w:val="both"/>
      </w:pPr>
      <w:r w:rsidRPr="00146007">
        <w:rPr>
          <w:b/>
          <w:bCs/>
        </w:rPr>
        <w:t>Docencia:</w:t>
      </w:r>
      <w:r w:rsidRPr="00146007">
        <w:t xml:space="preserve"> </w:t>
      </w:r>
      <w:r>
        <w:t xml:space="preserve">Actualizándome día a día, intercambiando maneras de enseñanza con otros docentes para tratar de enriquecer mi manera de enseñar y lograr un mejor aprendizaje por parte de los estudiantes. </w:t>
      </w:r>
    </w:p>
    <w:p w:rsidR="00E26C97" w:rsidRPr="00146007" w:rsidRDefault="00E26C97" w:rsidP="00146007">
      <w:pPr>
        <w:pStyle w:val="ListParagraph"/>
        <w:spacing w:after="0" w:line="240" w:lineRule="auto"/>
        <w:jc w:val="both"/>
      </w:pPr>
    </w:p>
    <w:p w:rsidR="00E26C97" w:rsidRPr="00146007" w:rsidRDefault="00E26C97" w:rsidP="00146007">
      <w:pPr>
        <w:pStyle w:val="ListParagraph"/>
        <w:spacing w:after="0" w:line="240" w:lineRule="auto"/>
        <w:jc w:val="both"/>
      </w:pPr>
      <w:r w:rsidRPr="00146007">
        <w:rPr>
          <w:b/>
          <w:bCs/>
        </w:rPr>
        <w:t>Desarrollo Personal Profesional:</w:t>
      </w:r>
      <w:r w:rsidRPr="00146007">
        <w:t xml:space="preserve"> </w:t>
      </w:r>
      <w:r>
        <w:t>Este año 2014 Seguiré desarrollando con empeño y dedicación la Maestría que estoy siguiendo en Tributación y Asesoría Fiscal.</w:t>
      </w:r>
    </w:p>
    <w:p w:rsidR="00E26C97" w:rsidRDefault="00E26C97" w:rsidP="001F570B">
      <w:pPr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line="240" w:lineRule="auto"/>
        <w:rPr>
          <w:b/>
          <w:bCs/>
        </w:rPr>
      </w:pPr>
    </w:p>
    <w:p w:rsidR="00E26C97" w:rsidRDefault="00E26C97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 (Con evidencias concretas y fechas).</w:t>
      </w:r>
    </w:p>
    <w:p w:rsidR="00E26C97" w:rsidRDefault="00E26C97" w:rsidP="00365A75">
      <w:pPr>
        <w:pStyle w:val="ListParagraph"/>
        <w:spacing w:after="0" w:line="240" w:lineRule="auto"/>
        <w:jc w:val="both"/>
        <w:rPr>
          <w:b/>
          <w:bCs/>
        </w:rPr>
      </w:pPr>
    </w:p>
    <w:p w:rsidR="00E26C97" w:rsidRDefault="00E26C97" w:rsidP="00365A75">
      <w:pPr>
        <w:pStyle w:val="ListParagraph"/>
        <w:spacing w:after="0" w:line="240" w:lineRule="auto"/>
        <w:jc w:val="both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rPr>
          <w:b/>
          <w:bCs/>
        </w:rPr>
      </w:pPr>
    </w:p>
    <w:p w:rsidR="00E26C97" w:rsidRDefault="00E26C97" w:rsidP="00602ED3">
      <w:pPr>
        <w:pStyle w:val="ListParagraph"/>
        <w:spacing w:after="0" w:line="240" w:lineRule="auto"/>
        <w:ind w:left="2136" w:firstLine="696"/>
        <w:rPr>
          <w:b/>
          <w:bCs/>
        </w:rPr>
      </w:pPr>
    </w:p>
    <w:p w:rsidR="00E26C97" w:rsidRDefault="00E26C97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E26C97" w:rsidSect="00EB7972">
      <w:pgSz w:w="12240" w:h="15840"/>
      <w:pgMar w:top="1079" w:right="1701" w:bottom="107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A30FF"/>
    <w:rsid w:val="000C63FB"/>
    <w:rsid w:val="00106B14"/>
    <w:rsid w:val="00146007"/>
    <w:rsid w:val="001775A6"/>
    <w:rsid w:val="001931BA"/>
    <w:rsid w:val="001A7D47"/>
    <w:rsid w:val="001B4E18"/>
    <w:rsid w:val="001E36B9"/>
    <w:rsid w:val="001F570B"/>
    <w:rsid w:val="00204D29"/>
    <w:rsid w:val="00280EDB"/>
    <w:rsid w:val="002B0E10"/>
    <w:rsid w:val="00365A75"/>
    <w:rsid w:val="003D2895"/>
    <w:rsid w:val="003E126E"/>
    <w:rsid w:val="003F3FFF"/>
    <w:rsid w:val="004B4379"/>
    <w:rsid w:val="004F6915"/>
    <w:rsid w:val="00515EC3"/>
    <w:rsid w:val="005350D7"/>
    <w:rsid w:val="005523BA"/>
    <w:rsid w:val="00573C8E"/>
    <w:rsid w:val="00582E42"/>
    <w:rsid w:val="005D4D8F"/>
    <w:rsid w:val="005F0A80"/>
    <w:rsid w:val="00602ED3"/>
    <w:rsid w:val="00693DA3"/>
    <w:rsid w:val="00700BB4"/>
    <w:rsid w:val="0070139A"/>
    <w:rsid w:val="0070591E"/>
    <w:rsid w:val="00864EEE"/>
    <w:rsid w:val="008C5129"/>
    <w:rsid w:val="008E284C"/>
    <w:rsid w:val="008F2FDB"/>
    <w:rsid w:val="008F43A3"/>
    <w:rsid w:val="0093219F"/>
    <w:rsid w:val="00936CAF"/>
    <w:rsid w:val="009777A9"/>
    <w:rsid w:val="00A16492"/>
    <w:rsid w:val="00A51374"/>
    <w:rsid w:val="00B10C01"/>
    <w:rsid w:val="00BD5430"/>
    <w:rsid w:val="00BE0F34"/>
    <w:rsid w:val="00C106BB"/>
    <w:rsid w:val="00C526EA"/>
    <w:rsid w:val="00C9220F"/>
    <w:rsid w:val="00D66D93"/>
    <w:rsid w:val="00D746AB"/>
    <w:rsid w:val="00D82BA2"/>
    <w:rsid w:val="00D86672"/>
    <w:rsid w:val="00D94120"/>
    <w:rsid w:val="00D9678B"/>
    <w:rsid w:val="00E14DB2"/>
    <w:rsid w:val="00E26C97"/>
    <w:rsid w:val="00EB7972"/>
    <w:rsid w:val="00ED379C"/>
    <w:rsid w:val="00EF3B5B"/>
    <w:rsid w:val="00FA7592"/>
    <w:rsid w:val="00FE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val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501</Words>
  <Characters>2758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UNIVERSIDAD SANTO TORIBIO DE MOGROVEJO</cp:lastModifiedBy>
  <cp:revision>2</cp:revision>
  <dcterms:created xsi:type="dcterms:W3CDTF">2014-02-11T16:39:00Z</dcterms:created>
  <dcterms:modified xsi:type="dcterms:W3CDTF">2014-02-11T16:39:00Z</dcterms:modified>
</cp:coreProperties>
</file>