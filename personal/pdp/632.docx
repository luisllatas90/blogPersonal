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AB" w:rsidRDefault="007B48AB" w:rsidP="00563472">
      <w:pPr>
        <w:jc w:val="center"/>
        <w:rPr>
          <w:rFonts w:ascii="Bookman Old Style" w:hAnsi="Bookman Old Style" w:cs="Bookman Old Style"/>
          <w:b/>
          <w:bCs/>
        </w:rPr>
      </w:pPr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3.55pt;margin-top:-54pt;width:124.45pt;height:62.25pt;z-index:251658240">
            <v:imagedata r:id="rId5" o:title=""/>
            <w10:wrap type="square"/>
          </v:shape>
          <o:OLEObject Type="Embed" ProgID="MSPhotoEd.3" ShapeID="_x0000_s1026" DrawAspect="Content" ObjectID="_1413977765" r:id="rId6"/>
        </w:pict>
      </w:r>
    </w:p>
    <w:p w:rsidR="007B48AB" w:rsidRDefault="007B48AB" w:rsidP="00B23789">
      <w:pPr>
        <w:jc w:val="center"/>
        <w:rPr>
          <w:rFonts w:ascii="Bookman Old Style" w:hAnsi="Bookman Old Style" w:cs="Bookman Old Style"/>
          <w:b/>
          <w:bCs/>
        </w:rPr>
      </w:pPr>
    </w:p>
    <w:tbl>
      <w:tblPr>
        <w:tblStyle w:val="TableGrid"/>
        <w:tblW w:w="8271" w:type="dxa"/>
        <w:jc w:val="center"/>
        <w:tblInd w:w="-330" w:type="dxa"/>
        <w:tblLook w:val="01E0"/>
      </w:tblPr>
      <w:tblGrid>
        <w:gridCol w:w="1978"/>
        <w:gridCol w:w="2788"/>
        <w:gridCol w:w="1941"/>
        <w:gridCol w:w="1564"/>
      </w:tblGrid>
      <w:tr w:rsidR="007B48AB">
        <w:trPr>
          <w:jc w:val="center"/>
        </w:trPr>
        <w:tc>
          <w:tcPr>
            <w:tcW w:w="1752" w:type="dxa"/>
            <w:shd w:val="clear" w:color="auto" w:fill="FF6600"/>
            <w:vAlign w:val="center"/>
          </w:tcPr>
          <w:p w:rsidR="007B48AB" w:rsidRDefault="007B48AB" w:rsidP="00B23789">
            <w:pPr>
              <w:jc w:val="center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Facultad</w:t>
            </w:r>
          </w:p>
          <w:p w:rsidR="007B48AB" w:rsidRDefault="007B48AB" w:rsidP="00B23789">
            <w:pPr>
              <w:jc w:val="center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de Ciencias Empresariales</w:t>
            </w:r>
          </w:p>
        </w:tc>
        <w:tc>
          <w:tcPr>
            <w:tcW w:w="2897" w:type="dxa"/>
            <w:shd w:val="clear" w:color="auto" w:fill="FF6600"/>
            <w:vAlign w:val="center"/>
          </w:tcPr>
          <w:p w:rsidR="007B48AB" w:rsidRPr="00B23789" w:rsidRDefault="007B48AB" w:rsidP="00B23789">
            <w:pPr>
              <w:jc w:val="center"/>
              <w:rPr>
                <w:rFonts w:ascii="Bookman Old Style" w:hAnsi="Bookman Old Style" w:cs="Bookman Old Style"/>
                <w:b/>
                <w:bCs/>
                <w:color w:val="FFFFFF"/>
              </w:rPr>
            </w:pPr>
            <w:r w:rsidRPr="00B23789">
              <w:rPr>
                <w:rFonts w:ascii="Bookman Old Style" w:hAnsi="Bookman Old Style" w:cs="Bookman Old Style"/>
                <w:b/>
                <w:bCs/>
                <w:color w:val="FFFFFF"/>
              </w:rPr>
              <w:t>Departamento de</w:t>
            </w:r>
          </w:p>
          <w:p w:rsidR="007B48AB" w:rsidRDefault="007B48AB" w:rsidP="00B23789">
            <w:pPr>
              <w:jc w:val="center"/>
              <w:rPr>
                <w:rFonts w:ascii="Bookman Old Style" w:hAnsi="Bookman Old Style" w:cs="Bookman Old Style"/>
                <w:b/>
                <w:bCs/>
              </w:rPr>
            </w:pPr>
            <w:r w:rsidRPr="00B23789">
              <w:rPr>
                <w:rFonts w:ascii="Bookman Old Style" w:hAnsi="Bookman Old Style" w:cs="Bookman Old Style"/>
                <w:b/>
                <w:bCs/>
                <w:color w:val="FFFFFF"/>
              </w:rPr>
              <w:t xml:space="preserve">Ciencias </w:t>
            </w:r>
            <w:r>
              <w:rPr>
                <w:rFonts w:ascii="Bookman Old Style" w:hAnsi="Bookman Old Style" w:cs="Bookman Old Style"/>
                <w:b/>
                <w:bCs/>
                <w:color w:val="FFFFFF"/>
              </w:rPr>
              <w:t>Empresariales</w:t>
            </w:r>
          </w:p>
        </w:tc>
        <w:tc>
          <w:tcPr>
            <w:tcW w:w="2003" w:type="dxa"/>
            <w:shd w:val="clear" w:color="auto" w:fill="FF6600"/>
          </w:tcPr>
          <w:p w:rsidR="007B48AB" w:rsidRPr="00B23789" w:rsidRDefault="007B48AB" w:rsidP="00B23789">
            <w:pPr>
              <w:jc w:val="center"/>
              <w:rPr>
                <w:rFonts w:ascii="Bookman Old Style" w:hAnsi="Bookman Old Style" w:cs="Bookman Old Style"/>
                <w:b/>
                <w:bCs/>
              </w:rPr>
            </w:pPr>
            <w:r w:rsidRPr="00B23789">
              <w:rPr>
                <w:rFonts w:ascii="Bookman Old Style" w:hAnsi="Bookman Old Style" w:cs="Bookman Old Style"/>
                <w:b/>
                <w:bCs/>
              </w:rPr>
              <w:t>Plan de Desarrollo</w:t>
            </w:r>
          </w:p>
          <w:p w:rsidR="007B48AB" w:rsidRPr="00B23789" w:rsidRDefault="007B48AB" w:rsidP="00B23789">
            <w:pPr>
              <w:jc w:val="center"/>
              <w:rPr>
                <w:rFonts w:ascii="Bookman Old Style" w:hAnsi="Bookman Old Style" w:cs="Bookman Old Style"/>
                <w:b/>
                <w:bCs/>
              </w:rPr>
            </w:pPr>
            <w:r w:rsidRPr="00B23789">
              <w:rPr>
                <w:rFonts w:ascii="Bookman Old Style" w:hAnsi="Bookman Old Style" w:cs="Bookman Old Style"/>
                <w:b/>
                <w:bCs/>
              </w:rPr>
              <w:t>Personal</w:t>
            </w:r>
          </w:p>
        </w:tc>
        <w:tc>
          <w:tcPr>
            <w:tcW w:w="1619" w:type="dxa"/>
            <w:shd w:val="clear" w:color="auto" w:fill="FF6600"/>
            <w:vAlign w:val="center"/>
          </w:tcPr>
          <w:p w:rsidR="007B48AB" w:rsidRPr="00B23789" w:rsidRDefault="007B48AB" w:rsidP="00B23789">
            <w:pPr>
              <w:jc w:val="center"/>
              <w:rPr>
                <w:rFonts w:ascii="Bookman Old Style" w:hAnsi="Bookman Old Style" w:cs="Bookman Old Style"/>
                <w:b/>
                <w:bCs/>
              </w:rPr>
            </w:pPr>
            <w:r>
              <w:rPr>
                <w:rFonts w:ascii="Bookman Old Style" w:hAnsi="Bookman Old Style" w:cs="Bookman Old Style"/>
                <w:b/>
                <w:bCs/>
              </w:rPr>
              <w:t>Periodo 2013-2015</w:t>
            </w:r>
          </w:p>
        </w:tc>
      </w:tr>
    </w:tbl>
    <w:p w:rsidR="007B48AB" w:rsidRDefault="007B48AB" w:rsidP="00B23789">
      <w:pPr>
        <w:jc w:val="center"/>
        <w:rPr>
          <w:rFonts w:ascii="Bookman Old Style" w:hAnsi="Bookman Old Style" w:cs="Bookman Old Style"/>
          <w:b/>
          <w:bCs/>
        </w:rPr>
      </w:pPr>
      <w:r>
        <w:rPr>
          <w:rFonts w:ascii="Bookman Old Style" w:hAnsi="Bookman Old Style" w:cs="Bookman Old Style"/>
          <w:b/>
          <w:bCs/>
        </w:rPr>
        <w:t xml:space="preserve"> </w:t>
      </w:r>
    </w:p>
    <w:p w:rsidR="007B48AB" w:rsidRPr="00903308" w:rsidRDefault="007B48AB" w:rsidP="00563472">
      <w:pPr>
        <w:rPr>
          <w:b/>
          <w:bCs/>
          <w:color w:val="000080"/>
          <w:sz w:val="16"/>
          <w:szCs w:val="16"/>
        </w:rPr>
      </w:pPr>
    </w:p>
    <w:p w:rsidR="007B48AB" w:rsidRPr="00F82420" w:rsidRDefault="007B48AB" w:rsidP="00A8088F">
      <w:pPr>
        <w:jc w:val="center"/>
        <w:rPr>
          <w:rFonts w:ascii="Bookman Old Style" w:hAnsi="Bookman Old Style" w:cs="Bookman Old Style"/>
          <w:b/>
          <w:bCs/>
        </w:rPr>
      </w:pPr>
      <w:r w:rsidRPr="00F82420">
        <w:rPr>
          <w:rFonts w:ascii="Bookman Old Style" w:hAnsi="Bookman Old Style" w:cs="Bookman Old Style"/>
          <w:b/>
          <w:bCs/>
        </w:rPr>
        <w:t>Apellidos y Nombres:</w:t>
      </w:r>
      <w:r>
        <w:rPr>
          <w:rFonts w:ascii="Bookman Old Style" w:hAnsi="Bookman Old Style" w:cs="Bookman Old Style"/>
          <w:b/>
          <w:bCs/>
        </w:rPr>
        <w:t xml:space="preserve"> Zárate Castañeda Eduardo Arturo.</w:t>
      </w:r>
    </w:p>
    <w:p w:rsidR="007B48AB" w:rsidRDefault="007B48AB" w:rsidP="00563472">
      <w:pPr>
        <w:rPr>
          <w:rFonts w:ascii="Bookman Old Style" w:hAnsi="Bookman Old Style" w:cs="Bookman Old Style"/>
          <w:b/>
          <w:bCs/>
        </w:rPr>
      </w:pPr>
    </w:p>
    <w:p w:rsidR="007B48AB" w:rsidRDefault="007B48AB" w:rsidP="00A8088F">
      <w:pPr>
        <w:jc w:val="center"/>
        <w:rPr>
          <w:rFonts w:ascii="Bookman Old Style" w:hAnsi="Bookman Old Style" w:cs="Bookman Old Style"/>
          <w:b/>
          <w:bCs/>
        </w:rPr>
      </w:pPr>
      <w:r w:rsidRPr="00F82420">
        <w:rPr>
          <w:rFonts w:ascii="Bookman Old Style" w:hAnsi="Bookman Old Style" w:cs="Bookman Old Style"/>
          <w:b/>
          <w:bCs/>
        </w:rPr>
        <w:t>Departamento Académico:</w:t>
      </w:r>
      <w:r>
        <w:rPr>
          <w:rFonts w:ascii="Bookman Old Style" w:hAnsi="Bookman Old Style" w:cs="Bookman Old Style"/>
          <w:b/>
          <w:bCs/>
        </w:rPr>
        <w:t xml:space="preserve"> Departamento de Ciencias Empresariales</w:t>
      </w:r>
    </w:p>
    <w:p w:rsidR="007B48AB" w:rsidRDefault="007B48AB" w:rsidP="00A8088F">
      <w:pPr>
        <w:jc w:val="center"/>
        <w:rPr>
          <w:rFonts w:ascii="Bookman Old Style" w:hAnsi="Bookman Old Style" w:cs="Bookman Old Style"/>
          <w:b/>
          <w:bCs/>
        </w:rPr>
      </w:pPr>
    </w:p>
    <w:p w:rsidR="007B48AB" w:rsidRPr="00F82420" w:rsidRDefault="007B48AB" w:rsidP="00563472">
      <w:pPr>
        <w:rPr>
          <w:rFonts w:ascii="Bookman Old Style" w:hAnsi="Bookman Old Style" w:cs="Bookman Old Style"/>
          <w:b/>
          <w:bCs/>
        </w:rPr>
      </w:pPr>
    </w:p>
    <w:p w:rsidR="007B48AB" w:rsidRDefault="007B48AB" w:rsidP="00F82420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F500CD">
        <w:rPr>
          <w:b/>
          <w:bCs/>
        </w:rPr>
        <w:t>PROPOSITO</w:t>
      </w:r>
      <w:r w:rsidRPr="00F82420">
        <w:rPr>
          <w:b/>
          <w:bCs/>
        </w:rPr>
        <w:t>:</w:t>
      </w:r>
    </w:p>
    <w:p w:rsidR="007B48AB" w:rsidRDefault="007B48AB" w:rsidP="005C1705">
      <w:pPr>
        <w:rPr>
          <w:b/>
          <w:bCs/>
        </w:rPr>
      </w:pPr>
    </w:p>
    <w:p w:rsidR="007B48AB" w:rsidRDefault="007B48AB" w:rsidP="00A8088F">
      <w:pPr>
        <w:spacing w:line="360" w:lineRule="auto"/>
        <w:ind w:left="360"/>
        <w:jc w:val="both"/>
      </w:pPr>
      <w:r>
        <w:rPr>
          <w:rFonts w:eastAsia="Arial Unicode MS"/>
        </w:rPr>
        <w:t>Ayudar</w:t>
      </w:r>
      <w:r w:rsidRPr="005C1705">
        <w:rPr>
          <w:rFonts w:eastAsia="Arial Unicode MS"/>
        </w:rPr>
        <w:t xml:space="preserve"> Así A Mis Estudiantes A Ser Mejores Personas Y Excelentes</w:t>
      </w:r>
      <w:r>
        <w:rPr>
          <w:rFonts w:eastAsia="Arial Unicode MS"/>
        </w:rPr>
        <w:t xml:space="preserve"> </w:t>
      </w:r>
      <w:r w:rsidRPr="005C1705">
        <w:rPr>
          <w:rFonts w:eastAsia="Arial Unicode MS"/>
        </w:rPr>
        <w:t>Profesionales</w:t>
      </w:r>
      <w:r>
        <w:rPr>
          <w:rFonts w:eastAsia="Arial Unicode MS"/>
        </w:rPr>
        <w:t xml:space="preserve"> Asumiendo Mi Parte De Apoyo Y Ejemplo Tanto Dentro Del Área Académica Y El Escucha Apoyándolos En Temas Personal Cuando Lo Requieran.</w:t>
      </w:r>
    </w:p>
    <w:p w:rsidR="007B48AB" w:rsidRPr="00674A20" w:rsidRDefault="007B48AB" w:rsidP="00674A20">
      <w:pPr>
        <w:jc w:val="both"/>
      </w:pPr>
    </w:p>
    <w:p w:rsidR="007B48AB" w:rsidRDefault="007B48AB" w:rsidP="00610DB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</w:pPr>
      <w:r w:rsidRPr="00F500CD">
        <w:rPr>
          <w:b/>
          <w:bCs/>
        </w:rPr>
        <w:t>VISION</w:t>
      </w:r>
      <w:r w:rsidRPr="00F82420">
        <w:rPr>
          <w:b/>
          <w:bCs/>
        </w:rPr>
        <w:t>:</w:t>
      </w:r>
      <w:r w:rsidRPr="00F82420">
        <w:t xml:space="preserve"> </w:t>
      </w:r>
    </w:p>
    <w:p w:rsidR="007B48AB" w:rsidRDefault="007B48AB" w:rsidP="00A8088F">
      <w:pPr>
        <w:jc w:val="both"/>
      </w:pPr>
    </w:p>
    <w:p w:rsidR="007B48AB" w:rsidRDefault="007B48AB" w:rsidP="00A8088F">
      <w:pPr>
        <w:spacing w:line="360" w:lineRule="auto"/>
        <w:ind w:left="360"/>
        <w:jc w:val="both"/>
      </w:pPr>
      <w:r w:rsidRPr="005C1705">
        <w:rPr>
          <w:rFonts w:eastAsia="Arial Unicode MS"/>
        </w:rPr>
        <w:t>Ser Una Persona Integra Y Profesional Reconocido A Nivel Nacional E Internacional Por Mi Trabajo En La Docencia Universitaria En El Área De Dirección Y Gestión Empresarial Así Como En El Área Comercial De Empresas</w:t>
      </w:r>
      <w:r>
        <w:rPr>
          <w:rFonts w:eastAsia="Arial Unicode MS"/>
        </w:rPr>
        <w:t>.</w:t>
      </w:r>
    </w:p>
    <w:p w:rsidR="007B48AB" w:rsidRPr="00A8088F" w:rsidRDefault="007B48AB" w:rsidP="00A8088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  <w:rPr>
          <w:rFonts w:eastAsia="Arial Unicode MS"/>
        </w:rPr>
      </w:pPr>
      <w:r w:rsidRPr="00F82420">
        <w:rPr>
          <w:b/>
          <w:bCs/>
        </w:rPr>
        <w:t xml:space="preserve">Largo Plazo: </w:t>
      </w:r>
    </w:p>
    <w:p w:rsidR="007B48AB" w:rsidRPr="00A8088F" w:rsidRDefault="007B48AB" w:rsidP="00A8088F">
      <w:pPr>
        <w:spacing w:before="100" w:beforeAutospacing="1" w:after="100" w:afterAutospacing="1" w:line="360" w:lineRule="auto"/>
        <w:ind w:left="360"/>
        <w:jc w:val="both"/>
        <w:rPr>
          <w:rFonts w:eastAsia="Arial Unicode MS"/>
        </w:rPr>
      </w:pPr>
      <w:r w:rsidRPr="00A8088F">
        <w:rPr>
          <w:rFonts w:eastAsia="Arial Unicode MS"/>
        </w:rPr>
        <w:t>En el año 2020</w:t>
      </w:r>
      <w:r>
        <w:rPr>
          <w:rFonts w:eastAsia="Arial Unicode MS"/>
        </w:rPr>
        <w:t xml:space="preserve"> s</w:t>
      </w:r>
      <w:r w:rsidRPr="00A8088F">
        <w:rPr>
          <w:rFonts w:eastAsia="Arial Unicode MS"/>
        </w:rPr>
        <w:t>er</w:t>
      </w:r>
      <w:r>
        <w:rPr>
          <w:rFonts w:eastAsia="Arial Unicode MS"/>
        </w:rPr>
        <w:t>é</w:t>
      </w:r>
      <w:r w:rsidRPr="00A8088F">
        <w:rPr>
          <w:rFonts w:eastAsia="Arial Unicode MS"/>
        </w:rPr>
        <w:t xml:space="preserve"> Doctor en Dirección y Gestión de Empresas Egresado de una Universidad de prestigio Internacional; ser Docente universitario reconocido en el ámbito internacional y consultor externo de importantes empresas de Latino América haber realizado trabajos de investigación y tener 2 libros publicados en ciencias empresariales que ayuden a la buena formación  integra de profesionales de Administración de Empresas y </w:t>
      </w:r>
      <w:r>
        <w:rPr>
          <w:rFonts w:eastAsia="Arial Unicode MS"/>
        </w:rPr>
        <w:t>C</w:t>
      </w:r>
      <w:r w:rsidRPr="00A8088F">
        <w:rPr>
          <w:rFonts w:eastAsia="Arial Unicode MS"/>
        </w:rPr>
        <w:t xml:space="preserve">iencias </w:t>
      </w:r>
      <w:r>
        <w:rPr>
          <w:rFonts w:eastAsia="Arial Unicode MS"/>
        </w:rPr>
        <w:t>E</w:t>
      </w:r>
      <w:r w:rsidRPr="00A8088F">
        <w:rPr>
          <w:rFonts w:eastAsia="Arial Unicode MS"/>
        </w:rPr>
        <w:t xml:space="preserve">mpresariales.  </w:t>
      </w:r>
    </w:p>
    <w:p w:rsidR="007B48AB" w:rsidRDefault="007B48AB" w:rsidP="00F8242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</w:pPr>
      <w:r w:rsidRPr="00F82420">
        <w:rPr>
          <w:b/>
          <w:bCs/>
        </w:rPr>
        <w:t xml:space="preserve">Mediano Plazo: </w:t>
      </w:r>
    </w:p>
    <w:p w:rsidR="007B48AB" w:rsidRDefault="007B48AB" w:rsidP="00A8088F">
      <w:pPr>
        <w:spacing w:line="360" w:lineRule="auto"/>
        <w:ind w:left="357"/>
        <w:jc w:val="both"/>
        <w:rPr>
          <w:rFonts w:eastAsia="Arial Unicode MS"/>
        </w:rPr>
      </w:pPr>
      <w:r w:rsidRPr="00A8088F">
        <w:rPr>
          <w:rFonts w:eastAsia="Arial Unicode MS"/>
        </w:rPr>
        <w:t>En el año 2016 ser</w:t>
      </w:r>
      <w:r>
        <w:rPr>
          <w:rFonts w:eastAsia="Arial Unicode MS"/>
        </w:rPr>
        <w:t>é</w:t>
      </w:r>
      <w:r w:rsidRPr="00A8088F">
        <w:rPr>
          <w:rFonts w:eastAsia="Arial Unicode MS"/>
        </w:rPr>
        <w:t xml:space="preserve"> Magíster en Administración y Dirección de empresas en una universidad de prestigio internacional, ejercer la docencia universitaria y  desarrollar trabajos de investigación aplicables,</w:t>
      </w:r>
      <w:r>
        <w:rPr>
          <w:rFonts w:eastAsia="Arial Unicode MS"/>
        </w:rPr>
        <w:t xml:space="preserve"> así como comenzar a escribir </w:t>
      </w:r>
      <w:r w:rsidRPr="00A8088F">
        <w:rPr>
          <w:rFonts w:eastAsia="Arial Unicode MS"/>
        </w:rPr>
        <w:t xml:space="preserve"> </w:t>
      </w:r>
      <w:r>
        <w:rPr>
          <w:rFonts w:eastAsia="Arial Unicode MS"/>
        </w:rPr>
        <w:t xml:space="preserve">mi primer libro </w:t>
      </w:r>
      <w:r w:rsidRPr="00A8088F">
        <w:rPr>
          <w:rFonts w:eastAsia="Arial Unicode MS"/>
        </w:rPr>
        <w:t xml:space="preserve">en </w:t>
      </w:r>
      <w:r>
        <w:rPr>
          <w:rFonts w:eastAsia="Arial Unicode MS"/>
        </w:rPr>
        <w:t>Ciencias E</w:t>
      </w:r>
      <w:r w:rsidRPr="00A8088F">
        <w:rPr>
          <w:rFonts w:eastAsia="Arial Unicode MS"/>
        </w:rPr>
        <w:t>mpresariales.</w:t>
      </w:r>
    </w:p>
    <w:p w:rsidR="007B48AB" w:rsidRPr="00A8088F" w:rsidRDefault="007B48AB" w:rsidP="00A8088F">
      <w:pPr>
        <w:spacing w:line="360" w:lineRule="auto"/>
        <w:ind w:left="357"/>
        <w:jc w:val="both"/>
        <w:rPr>
          <w:rFonts w:eastAsia="Arial Unicode MS"/>
        </w:rPr>
      </w:pPr>
    </w:p>
    <w:p w:rsidR="007B48AB" w:rsidRDefault="007B48AB" w:rsidP="00F82420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both"/>
      </w:pPr>
      <w:r w:rsidRPr="00F82420">
        <w:rPr>
          <w:b/>
          <w:bCs/>
        </w:rPr>
        <w:t xml:space="preserve">Corto Plazo: </w:t>
      </w:r>
      <w:r w:rsidRPr="00F82420">
        <w:t>lo que se quiere ser al año 201</w:t>
      </w:r>
      <w:r>
        <w:t>3</w:t>
      </w:r>
    </w:p>
    <w:p w:rsidR="007B48AB" w:rsidRDefault="007B48AB" w:rsidP="00A8088F">
      <w:pPr>
        <w:spacing w:line="360" w:lineRule="auto"/>
        <w:ind w:left="357"/>
        <w:jc w:val="both"/>
        <w:rPr>
          <w:rFonts w:eastAsia="Arial Unicode MS"/>
        </w:rPr>
      </w:pPr>
      <w:r w:rsidRPr="00A8088F">
        <w:rPr>
          <w:rFonts w:eastAsia="Arial Unicode MS"/>
        </w:rPr>
        <w:t>Para el año 2013</w:t>
      </w:r>
      <w:r>
        <w:rPr>
          <w:rFonts w:eastAsia="Arial Unicode MS"/>
        </w:rPr>
        <w:t xml:space="preserve"> Sustentar mi tesis para el grado de Magíster y realizar</w:t>
      </w:r>
      <w:r w:rsidRPr="00A8088F">
        <w:rPr>
          <w:rFonts w:eastAsia="Arial Unicode MS"/>
        </w:rPr>
        <w:t xml:space="preserve"> estudios de pos grado en universidades prestigiosas del Perú</w:t>
      </w:r>
      <w:r>
        <w:rPr>
          <w:rFonts w:eastAsia="Arial Unicode MS"/>
        </w:rPr>
        <w:t xml:space="preserve"> o el extranjero</w:t>
      </w:r>
      <w:r w:rsidRPr="00A8088F">
        <w:rPr>
          <w:rFonts w:eastAsia="Arial Unicode MS"/>
        </w:rPr>
        <w:t xml:space="preserve">, a la vez realizar trabajos de investigación y comenzar a </w:t>
      </w:r>
      <w:r>
        <w:rPr>
          <w:rFonts w:eastAsia="Arial Unicode MS"/>
        </w:rPr>
        <w:t>desarrollar mi</w:t>
      </w:r>
      <w:r w:rsidRPr="00A8088F">
        <w:rPr>
          <w:rFonts w:eastAsia="Arial Unicode MS"/>
        </w:rPr>
        <w:t xml:space="preserve"> primer libro</w:t>
      </w:r>
      <w:r>
        <w:rPr>
          <w:rFonts w:eastAsia="Arial Unicode MS"/>
        </w:rPr>
        <w:t xml:space="preserve"> de apuntes de clases</w:t>
      </w:r>
      <w:r w:rsidRPr="00A8088F">
        <w:rPr>
          <w:rFonts w:eastAsia="Arial Unicode MS"/>
        </w:rPr>
        <w:t>. Seguir co</w:t>
      </w:r>
      <w:r>
        <w:rPr>
          <w:rFonts w:eastAsia="Arial Unicode MS"/>
        </w:rPr>
        <w:t>n las capacitaciones</w:t>
      </w:r>
      <w:r w:rsidRPr="00A8088F">
        <w:rPr>
          <w:rFonts w:eastAsia="Arial Unicode MS"/>
        </w:rPr>
        <w:t xml:space="preserve"> externas como las realizadas hasta el momento que permitan seguir incrementando experiencias para volcarlas en mis estudiantes. </w:t>
      </w:r>
    </w:p>
    <w:p w:rsidR="007B48AB" w:rsidRPr="00A8088F" w:rsidRDefault="007B48AB" w:rsidP="00A8088F">
      <w:pPr>
        <w:spacing w:line="360" w:lineRule="auto"/>
        <w:ind w:left="357"/>
        <w:jc w:val="both"/>
        <w:rPr>
          <w:rFonts w:eastAsia="Arial Unicode MS"/>
        </w:rPr>
      </w:pPr>
    </w:p>
    <w:p w:rsidR="007B48AB" w:rsidRPr="00C207D5" w:rsidRDefault="007B48AB" w:rsidP="00C207D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Arial" w:eastAsia="Arial Unicode MS" w:hAnsi="Arial"/>
        </w:rPr>
      </w:pPr>
      <w:r w:rsidRPr="00F500CD">
        <w:rPr>
          <w:b/>
          <w:bCs/>
        </w:rPr>
        <w:t>MISIÓN</w:t>
      </w:r>
      <w:r>
        <w:rPr>
          <w:b/>
          <w:bCs/>
        </w:rPr>
        <w:t xml:space="preserve"> </w:t>
      </w:r>
    </w:p>
    <w:p w:rsidR="007B48AB" w:rsidRDefault="007B48AB" w:rsidP="00C207D5">
      <w:pPr>
        <w:jc w:val="both"/>
        <w:rPr>
          <w:rFonts w:ascii="Arial" w:eastAsia="Arial Unicode MS" w:hAnsi="Arial"/>
        </w:rPr>
      </w:pPr>
    </w:p>
    <w:p w:rsidR="007B48AB" w:rsidRPr="00C207D5" w:rsidRDefault="007B48AB" w:rsidP="006A32BC">
      <w:pPr>
        <w:spacing w:line="360" w:lineRule="auto"/>
        <w:ind w:left="360"/>
        <w:jc w:val="both"/>
        <w:rPr>
          <w:rFonts w:eastAsia="Arial Unicode MS"/>
        </w:rPr>
      </w:pPr>
      <w:r w:rsidRPr="00C207D5">
        <w:rPr>
          <w:rFonts w:eastAsia="Arial Unicode MS"/>
        </w:rPr>
        <w:t xml:space="preserve">Se me ha encomendado la formación, desarrollo de competencias y desarrollo personal de los estudiantes de la Escuela de Administración de Empresas. </w:t>
      </w:r>
    </w:p>
    <w:p w:rsidR="007B48AB" w:rsidRDefault="007B48AB" w:rsidP="006A32BC">
      <w:pPr>
        <w:spacing w:line="360" w:lineRule="auto"/>
        <w:ind w:left="360"/>
        <w:jc w:val="both"/>
        <w:rPr>
          <w:rFonts w:eastAsia="Arial Unicode MS"/>
        </w:rPr>
      </w:pPr>
      <w:r>
        <w:rPr>
          <w:rFonts w:eastAsia="Arial Unicode MS"/>
        </w:rPr>
        <w:t>También se me ha</w:t>
      </w:r>
      <w:r w:rsidRPr="00C207D5">
        <w:rPr>
          <w:rFonts w:eastAsia="Arial Unicode MS"/>
        </w:rPr>
        <w:t xml:space="preserve"> encomendado la promoción de las actividades deportivas tanto en la escuela de Administración de Empresas y la Facultad de Ciencias Empresariales. </w:t>
      </w:r>
      <w:r>
        <w:rPr>
          <w:rFonts w:eastAsia="Arial Unicode MS"/>
        </w:rPr>
        <w:t>Participo</w:t>
      </w:r>
      <w:r w:rsidRPr="00C207D5">
        <w:rPr>
          <w:rFonts w:eastAsia="Arial Unicode MS"/>
        </w:rPr>
        <w:t xml:space="preserve"> de apoyo a las actividades de marketing de mi Escuela y el contacto con los egresados.</w:t>
      </w:r>
      <w:r>
        <w:rPr>
          <w:rFonts w:eastAsia="Arial Unicode MS"/>
        </w:rPr>
        <w:t xml:space="preserve"> También soy profesor tutor en la escuela de administración de empresas.</w:t>
      </w:r>
    </w:p>
    <w:p w:rsidR="007B48AB" w:rsidRDefault="007B48AB" w:rsidP="00A8088F">
      <w:pPr>
        <w:jc w:val="both"/>
      </w:pPr>
    </w:p>
    <w:p w:rsidR="007B48AB" w:rsidRDefault="007B48AB" w:rsidP="00C207D5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F82420">
        <w:rPr>
          <w:b/>
          <w:bCs/>
        </w:rPr>
        <w:t>OBJETIVOS ESTR</w:t>
      </w:r>
      <w:r>
        <w:rPr>
          <w:b/>
          <w:bCs/>
        </w:rPr>
        <w:t>A</w:t>
      </w:r>
      <w:r w:rsidRPr="00F82420">
        <w:rPr>
          <w:b/>
          <w:bCs/>
        </w:rPr>
        <w:t xml:space="preserve">TÉGICOS. </w:t>
      </w:r>
    </w:p>
    <w:p w:rsidR="007B48AB" w:rsidRPr="00C207D5" w:rsidRDefault="007B48AB" w:rsidP="00C207D5"/>
    <w:p w:rsidR="007B48AB" w:rsidRPr="00C207D5" w:rsidRDefault="007B48AB" w:rsidP="00C207D5">
      <w:pPr>
        <w:numPr>
          <w:ilvl w:val="0"/>
          <w:numId w:val="6"/>
        </w:numPr>
        <w:spacing w:line="360" w:lineRule="auto"/>
        <w:jc w:val="both"/>
        <w:rPr>
          <w:rFonts w:eastAsia="Arial Unicode MS"/>
        </w:rPr>
      </w:pPr>
      <w:r w:rsidRPr="00C207D5">
        <w:rPr>
          <w:rFonts w:eastAsia="Arial Unicode MS"/>
        </w:rPr>
        <w:t>Influir</w:t>
      </w:r>
      <w:r w:rsidRPr="00C207D5">
        <w:t xml:space="preserve"> en la formac</w:t>
      </w:r>
      <w:r>
        <w:t>ión integral de estudiantes</w:t>
      </w:r>
      <w:r w:rsidRPr="00C207D5">
        <w:t xml:space="preserve"> de</w:t>
      </w:r>
      <w:r w:rsidRPr="00C207D5">
        <w:rPr>
          <w:rFonts w:eastAsia="Arial Unicode MS"/>
        </w:rPr>
        <w:t xml:space="preserve"> </w:t>
      </w:r>
      <w:r w:rsidRPr="00C207D5">
        <w:t xml:space="preserve">la USAT </w:t>
      </w:r>
    </w:p>
    <w:p w:rsidR="007B48AB" w:rsidRPr="00C207D5" w:rsidRDefault="007B48AB" w:rsidP="00C207D5">
      <w:pPr>
        <w:numPr>
          <w:ilvl w:val="0"/>
          <w:numId w:val="6"/>
        </w:numPr>
        <w:spacing w:line="360" w:lineRule="auto"/>
        <w:jc w:val="both"/>
        <w:rPr>
          <w:rFonts w:eastAsia="Arial Unicode MS"/>
        </w:rPr>
      </w:pPr>
      <w:r w:rsidRPr="00C207D5">
        <w:rPr>
          <w:rFonts w:eastAsia="Arial Unicode MS"/>
        </w:rPr>
        <w:t>Realizar un</w:t>
      </w:r>
      <w:r>
        <w:rPr>
          <w:rFonts w:eastAsia="Arial Unicode MS"/>
        </w:rPr>
        <w:t>a</w:t>
      </w:r>
      <w:r w:rsidRPr="00C207D5">
        <w:rPr>
          <w:rFonts w:eastAsia="Arial Unicode MS"/>
        </w:rPr>
        <w:t xml:space="preserve"> Formación continua e</w:t>
      </w:r>
      <w:r>
        <w:rPr>
          <w:rFonts w:eastAsia="Arial Unicode MS"/>
        </w:rPr>
        <w:t>ncaminada a las ciencias empresariales para adquirir nuevos conocimientos y orientarlos al campo de la</w:t>
      </w:r>
      <w:r w:rsidRPr="00C207D5">
        <w:rPr>
          <w:rFonts w:eastAsia="Arial Unicode MS"/>
        </w:rPr>
        <w:t xml:space="preserve"> investigación.  </w:t>
      </w:r>
    </w:p>
    <w:p w:rsidR="007B48AB" w:rsidRDefault="007B48AB" w:rsidP="00C207D5">
      <w:pPr>
        <w:numPr>
          <w:ilvl w:val="0"/>
          <w:numId w:val="6"/>
        </w:numPr>
        <w:spacing w:line="360" w:lineRule="auto"/>
        <w:rPr>
          <w:rFonts w:eastAsia="Arial Unicode MS"/>
        </w:rPr>
      </w:pPr>
      <w:r w:rsidRPr="00C207D5">
        <w:rPr>
          <w:rFonts w:eastAsia="Arial Unicode MS"/>
        </w:rPr>
        <w:t xml:space="preserve">Ser Reconocido en el Campo de la Docencia Universitaria el en </w:t>
      </w:r>
      <w:r>
        <w:rPr>
          <w:rFonts w:eastAsia="Arial Unicode MS"/>
        </w:rPr>
        <w:t>área</w:t>
      </w:r>
      <w:r w:rsidRPr="00C207D5">
        <w:rPr>
          <w:rFonts w:eastAsia="Arial Unicode MS"/>
        </w:rPr>
        <w:t xml:space="preserve"> de las ciencias empresariales.</w:t>
      </w:r>
    </w:p>
    <w:p w:rsidR="007B48AB" w:rsidRPr="00C207D5" w:rsidRDefault="007B48AB" w:rsidP="00C207D5">
      <w:pPr>
        <w:numPr>
          <w:ilvl w:val="0"/>
          <w:numId w:val="6"/>
        </w:numPr>
        <w:spacing w:line="360" w:lineRule="auto"/>
        <w:rPr>
          <w:rFonts w:eastAsia="Arial Unicode MS"/>
        </w:rPr>
      </w:pPr>
      <w:r>
        <w:rPr>
          <w:rFonts w:eastAsia="Arial Unicode MS"/>
        </w:rPr>
        <w:t>Participar a las actividades de proyección social realizadas por la USAT, mi Facultad y la Escuela de Administración de Empresas.</w:t>
      </w:r>
    </w:p>
    <w:p w:rsidR="007B48AB" w:rsidRPr="006A32BC" w:rsidRDefault="007B48AB" w:rsidP="006A32BC">
      <w:pPr>
        <w:numPr>
          <w:ilvl w:val="0"/>
          <w:numId w:val="6"/>
        </w:numPr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Mejorar mi </w:t>
      </w:r>
      <w:r w:rsidRPr="006A32BC">
        <w:rPr>
          <w:rFonts w:eastAsia="Arial Unicode MS"/>
        </w:rPr>
        <w:t>Nivel de ingresos Económicos</w:t>
      </w:r>
      <w:r>
        <w:rPr>
          <w:rFonts w:eastAsia="Arial Unicode MS"/>
        </w:rPr>
        <w:t xml:space="preserve"> para darle una mejor calidad de vida a mi Familia.</w:t>
      </w: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Default="007B48AB" w:rsidP="00C03598">
      <w:pPr>
        <w:rPr>
          <w:b/>
          <w:bCs/>
        </w:rPr>
      </w:pPr>
    </w:p>
    <w:p w:rsidR="007B48AB" w:rsidRPr="00F82420" w:rsidRDefault="007B48AB" w:rsidP="00222630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b/>
          <w:bCs/>
        </w:rPr>
      </w:pPr>
      <w:r w:rsidRPr="00F82420">
        <w:rPr>
          <w:b/>
          <w:bCs/>
        </w:rPr>
        <w:t xml:space="preserve"> PLAN PARA SU DESARROLLO PERSONAL (HASTA POR DOS AÑOS)</w:t>
      </w:r>
    </w:p>
    <w:p w:rsidR="007B48AB" w:rsidRPr="00F82420" w:rsidRDefault="007B48AB" w:rsidP="00563472">
      <w:pPr>
        <w:rPr>
          <w:b/>
          <w:bCs/>
        </w:rPr>
      </w:pPr>
      <w:r w:rsidRPr="00F82420">
        <w:rPr>
          <w:b/>
          <w:bCs/>
        </w:rPr>
        <w:t>Exponer sus planes de capacitación, investigación y proyección social para el siguiente semestre académico, y para los próximos dos años.</w:t>
      </w:r>
    </w:p>
    <w:p w:rsidR="007B48AB" w:rsidRPr="00F82420" w:rsidRDefault="007B48AB" w:rsidP="00563472">
      <w:pPr>
        <w:rPr>
          <w:b/>
          <w:bCs/>
        </w:rPr>
      </w:pPr>
    </w:p>
    <w:p w:rsidR="007B48AB" w:rsidRPr="00F82420" w:rsidRDefault="007B48AB" w:rsidP="00563472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1E0"/>
      </w:tblPr>
      <w:tblGrid>
        <w:gridCol w:w="1908"/>
        <w:gridCol w:w="3060"/>
        <w:gridCol w:w="1440"/>
        <w:gridCol w:w="1080"/>
        <w:gridCol w:w="1574"/>
      </w:tblGrid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Actividades</w:t>
            </w:r>
          </w:p>
        </w:tc>
        <w:tc>
          <w:tcPr>
            <w:tcW w:w="3060" w:type="dxa"/>
          </w:tcPr>
          <w:p w:rsidR="007B48AB" w:rsidRPr="00F82420" w:rsidRDefault="007B48AB" w:rsidP="00117923">
            <w:pPr>
              <w:rPr>
                <w:b/>
                <w:bCs/>
              </w:rPr>
            </w:pPr>
            <w:r w:rsidRPr="00F82420">
              <w:rPr>
                <w:b/>
                <w:bCs/>
              </w:rPr>
              <w:t>Denominación</w:t>
            </w:r>
          </w:p>
        </w:tc>
        <w:tc>
          <w:tcPr>
            <w:tcW w:w="1440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duración</w:t>
            </w:r>
          </w:p>
        </w:tc>
        <w:tc>
          <w:tcPr>
            <w:tcW w:w="1080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costo</w:t>
            </w:r>
          </w:p>
        </w:tc>
        <w:tc>
          <w:tcPr>
            <w:tcW w:w="1574" w:type="dxa"/>
          </w:tcPr>
          <w:p w:rsidR="007B48AB" w:rsidRPr="007655C7" w:rsidRDefault="007B48AB" w:rsidP="00043D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Propuesta de </w:t>
            </w:r>
            <w:r w:rsidRPr="007655C7">
              <w:rPr>
                <w:b/>
                <w:bCs/>
                <w:sz w:val="20"/>
                <w:szCs w:val="20"/>
              </w:rPr>
              <w:t>financiamiento</w:t>
            </w:r>
            <w:r>
              <w:rPr>
                <w:b/>
                <w:bCs/>
                <w:sz w:val="20"/>
                <w:szCs w:val="20"/>
              </w:rPr>
              <w:t xml:space="preserve"> por USAT</w:t>
            </w:r>
          </w:p>
        </w:tc>
      </w:tr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Docencia</w:t>
            </w:r>
          </w:p>
        </w:tc>
        <w:tc>
          <w:tcPr>
            <w:tcW w:w="3060" w:type="dxa"/>
            <w:vAlign w:val="center"/>
          </w:tcPr>
          <w:p w:rsidR="007B48AB" w:rsidRDefault="007B48AB" w:rsidP="001525D7">
            <w:r w:rsidRPr="001525D7">
              <w:t>Mejorar las competencias de mis estudiantes. Asesoramiento de tesistas</w:t>
            </w:r>
            <w:r>
              <w:t>.</w:t>
            </w:r>
          </w:p>
          <w:p w:rsidR="007B48AB" w:rsidRPr="001525D7" w:rsidRDefault="007B48AB" w:rsidP="001525D7">
            <w:r>
              <w:t xml:space="preserve">Tutoría a mis estudiantes y estudiantes asignados. </w:t>
            </w:r>
          </w:p>
        </w:tc>
        <w:tc>
          <w:tcPr>
            <w:tcW w:w="1440" w:type="dxa"/>
            <w:vAlign w:val="center"/>
          </w:tcPr>
          <w:p w:rsidR="007B48AB" w:rsidRPr="007655C7" w:rsidRDefault="007B48AB" w:rsidP="00ED08BE">
            <w:r>
              <w:t>Permanente</w:t>
            </w:r>
          </w:p>
        </w:tc>
        <w:tc>
          <w:tcPr>
            <w:tcW w:w="1080" w:type="dxa"/>
            <w:vAlign w:val="center"/>
          </w:tcPr>
          <w:p w:rsidR="007B48AB" w:rsidRPr="007655C7" w:rsidRDefault="007B48AB" w:rsidP="00ED08BE"/>
        </w:tc>
        <w:tc>
          <w:tcPr>
            <w:tcW w:w="1574" w:type="dxa"/>
            <w:vAlign w:val="center"/>
          </w:tcPr>
          <w:p w:rsidR="007B48AB" w:rsidRPr="007655C7" w:rsidRDefault="007B48AB" w:rsidP="00ED08BE"/>
        </w:tc>
      </w:tr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Capacitación (formación Continua)</w:t>
            </w:r>
          </w:p>
        </w:tc>
        <w:tc>
          <w:tcPr>
            <w:tcW w:w="3060" w:type="dxa"/>
            <w:vAlign w:val="center"/>
          </w:tcPr>
          <w:p w:rsidR="007B48AB" w:rsidRPr="007655C7" w:rsidRDefault="007B48AB" w:rsidP="00ED08BE">
            <w:r>
              <w:t>Un curso en temas de gestión comercial.</w:t>
            </w:r>
          </w:p>
        </w:tc>
        <w:tc>
          <w:tcPr>
            <w:tcW w:w="1440" w:type="dxa"/>
            <w:vAlign w:val="center"/>
          </w:tcPr>
          <w:p w:rsidR="007B48AB" w:rsidRPr="007655C7" w:rsidRDefault="007B48AB" w:rsidP="00ED08BE">
            <w:r>
              <w:t>De 1 a 3 meses</w:t>
            </w:r>
          </w:p>
        </w:tc>
        <w:tc>
          <w:tcPr>
            <w:tcW w:w="1080" w:type="dxa"/>
            <w:vAlign w:val="center"/>
          </w:tcPr>
          <w:p w:rsidR="007B48AB" w:rsidRPr="00C01D3C" w:rsidRDefault="007B48AB" w:rsidP="00ED0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</w:t>
            </w:r>
          </w:p>
        </w:tc>
        <w:tc>
          <w:tcPr>
            <w:tcW w:w="1574" w:type="dxa"/>
            <w:vAlign w:val="center"/>
          </w:tcPr>
          <w:p w:rsidR="007B48AB" w:rsidRPr="007655C7" w:rsidRDefault="007B48AB" w:rsidP="00ED08BE">
            <w:r>
              <w:t>100% Usat</w:t>
            </w:r>
          </w:p>
        </w:tc>
      </w:tr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F82420">
              <w:rPr>
                <w:b/>
                <w:bCs/>
              </w:rPr>
              <w:t>nvestigación</w:t>
            </w:r>
          </w:p>
        </w:tc>
        <w:tc>
          <w:tcPr>
            <w:tcW w:w="3060" w:type="dxa"/>
            <w:vAlign w:val="center"/>
          </w:tcPr>
          <w:p w:rsidR="007B48AB" w:rsidRPr="007655C7" w:rsidRDefault="007B48AB" w:rsidP="00ED08BE">
            <w:r>
              <w:t xml:space="preserve">Culminar y sustentar mi tesis de Maestría. </w:t>
            </w:r>
          </w:p>
        </w:tc>
        <w:tc>
          <w:tcPr>
            <w:tcW w:w="1440" w:type="dxa"/>
            <w:vAlign w:val="center"/>
          </w:tcPr>
          <w:p w:rsidR="007B48AB" w:rsidRPr="007655C7" w:rsidRDefault="007B48AB" w:rsidP="00ED08BE">
            <w:r>
              <w:t xml:space="preserve">1 año </w:t>
            </w:r>
          </w:p>
        </w:tc>
        <w:tc>
          <w:tcPr>
            <w:tcW w:w="1080" w:type="dxa"/>
            <w:vAlign w:val="center"/>
          </w:tcPr>
          <w:p w:rsidR="007B48AB" w:rsidRPr="007655C7" w:rsidRDefault="007B48AB" w:rsidP="00ED08BE">
            <w:r>
              <w:t xml:space="preserve">4000 </w:t>
            </w:r>
          </w:p>
        </w:tc>
        <w:tc>
          <w:tcPr>
            <w:tcW w:w="1574" w:type="dxa"/>
            <w:vAlign w:val="center"/>
          </w:tcPr>
          <w:p w:rsidR="007B48AB" w:rsidRPr="007655C7" w:rsidRDefault="007B48AB" w:rsidP="00ED08BE">
            <w:r>
              <w:t xml:space="preserve">Propios </w:t>
            </w:r>
          </w:p>
        </w:tc>
      </w:tr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Administrativa en USAT</w:t>
            </w:r>
          </w:p>
        </w:tc>
        <w:tc>
          <w:tcPr>
            <w:tcW w:w="3060" w:type="dxa"/>
            <w:vAlign w:val="center"/>
          </w:tcPr>
          <w:p w:rsidR="007B48AB" w:rsidRDefault="007B48AB" w:rsidP="00ED08BE">
            <w:r>
              <w:t>Recibimiento de Colegios para la promoción de mi escuela.</w:t>
            </w:r>
          </w:p>
          <w:p w:rsidR="007B48AB" w:rsidRDefault="007B48AB" w:rsidP="00ED08BE">
            <w:r>
              <w:t>Trabajo con estudiantes en los campeonatos deportivos realizados por la universidad.</w:t>
            </w:r>
          </w:p>
          <w:p w:rsidR="007B48AB" w:rsidRPr="007655C7" w:rsidRDefault="007B48AB" w:rsidP="00ED08BE">
            <w:r>
              <w:t xml:space="preserve">Contacto con los egresados de administración de empresas de manera virtual. </w:t>
            </w:r>
          </w:p>
        </w:tc>
        <w:tc>
          <w:tcPr>
            <w:tcW w:w="1440" w:type="dxa"/>
            <w:vAlign w:val="center"/>
          </w:tcPr>
          <w:p w:rsidR="007B48AB" w:rsidRPr="007655C7" w:rsidRDefault="007B48AB" w:rsidP="00ED08BE">
            <w:r>
              <w:t>Permanente</w:t>
            </w:r>
          </w:p>
        </w:tc>
        <w:tc>
          <w:tcPr>
            <w:tcW w:w="1080" w:type="dxa"/>
            <w:vAlign w:val="center"/>
          </w:tcPr>
          <w:p w:rsidR="007B48AB" w:rsidRPr="007655C7" w:rsidRDefault="007B48AB" w:rsidP="00ED08BE"/>
        </w:tc>
        <w:tc>
          <w:tcPr>
            <w:tcW w:w="1574" w:type="dxa"/>
            <w:vAlign w:val="center"/>
          </w:tcPr>
          <w:p w:rsidR="007B48AB" w:rsidRPr="007655C7" w:rsidRDefault="007B48AB" w:rsidP="00ED08BE"/>
        </w:tc>
      </w:tr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Proyección social</w:t>
            </w:r>
          </w:p>
        </w:tc>
        <w:tc>
          <w:tcPr>
            <w:tcW w:w="3060" w:type="dxa"/>
            <w:vAlign w:val="center"/>
          </w:tcPr>
          <w:p w:rsidR="007B48AB" w:rsidRPr="007655C7" w:rsidRDefault="007B48AB" w:rsidP="00ED08BE">
            <w:r>
              <w:t xml:space="preserve">Apoyo a las actividades de la escuela de Administración de Empresa. </w:t>
            </w:r>
          </w:p>
        </w:tc>
        <w:tc>
          <w:tcPr>
            <w:tcW w:w="1440" w:type="dxa"/>
            <w:vAlign w:val="center"/>
          </w:tcPr>
          <w:p w:rsidR="007B48AB" w:rsidRPr="007655C7" w:rsidRDefault="007B48AB" w:rsidP="00ED08BE">
            <w:r>
              <w:t>Permanente.</w:t>
            </w:r>
          </w:p>
        </w:tc>
        <w:tc>
          <w:tcPr>
            <w:tcW w:w="1080" w:type="dxa"/>
            <w:vAlign w:val="center"/>
          </w:tcPr>
          <w:p w:rsidR="007B48AB" w:rsidRPr="007655C7" w:rsidRDefault="007B48AB" w:rsidP="00ED08BE"/>
        </w:tc>
        <w:tc>
          <w:tcPr>
            <w:tcW w:w="1574" w:type="dxa"/>
            <w:vAlign w:val="center"/>
          </w:tcPr>
          <w:p w:rsidR="007B48AB" w:rsidRPr="007655C7" w:rsidRDefault="007B48AB" w:rsidP="00ED08BE"/>
        </w:tc>
      </w:tr>
    </w:tbl>
    <w:p w:rsidR="007B48AB" w:rsidRPr="00F82420" w:rsidRDefault="007B48AB" w:rsidP="00563472">
      <w:pPr>
        <w:rPr>
          <w:b/>
          <w:bCs/>
        </w:rPr>
      </w:pPr>
    </w:p>
    <w:p w:rsidR="007B48AB" w:rsidRPr="00F82420" w:rsidRDefault="007B48AB" w:rsidP="00563472">
      <w:pPr>
        <w:rPr>
          <w:b/>
          <w:bCs/>
        </w:rPr>
      </w:pPr>
      <w:r w:rsidRPr="00F82420">
        <w:rPr>
          <w:b/>
          <w:bCs/>
        </w:rPr>
        <w:t xml:space="preserve"> Logros año anterior</w:t>
      </w:r>
      <w:r>
        <w:rPr>
          <w:b/>
          <w:bCs/>
        </w:rPr>
        <w:t>:</w:t>
      </w:r>
    </w:p>
    <w:p w:rsidR="007B48AB" w:rsidRPr="00F82420" w:rsidRDefault="007B48AB" w:rsidP="00563472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1E0"/>
      </w:tblPr>
      <w:tblGrid>
        <w:gridCol w:w="1908"/>
        <w:gridCol w:w="3060"/>
        <w:gridCol w:w="1440"/>
        <w:gridCol w:w="1080"/>
        <w:gridCol w:w="1574"/>
      </w:tblGrid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Actividades</w:t>
            </w:r>
          </w:p>
        </w:tc>
        <w:tc>
          <w:tcPr>
            <w:tcW w:w="3060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nombre</w:t>
            </w:r>
          </w:p>
        </w:tc>
        <w:tc>
          <w:tcPr>
            <w:tcW w:w="1440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duración</w:t>
            </w:r>
          </w:p>
        </w:tc>
        <w:tc>
          <w:tcPr>
            <w:tcW w:w="1080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costo</w:t>
            </w:r>
          </w:p>
        </w:tc>
        <w:tc>
          <w:tcPr>
            <w:tcW w:w="1574" w:type="dxa"/>
          </w:tcPr>
          <w:p w:rsidR="007B48AB" w:rsidRPr="00B26844" w:rsidRDefault="007B48AB" w:rsidP="00043D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Propuesta de </w:t>
            </w:r>
            <w:r w:rsidRPr="007655C7">
              <w:rPr>
                <w:b/>
                <w:bCs/>
                <w:sz w:val="20"/>
                <w:szCs w:val="20"/>
              </w:rPr>
              <w:t>financiamiento</w:t>
            </w:r>
            <w:r>
              <w:rPr>
                <w:b/>
                <w:bCs/>
                <w:sz w:val="20"/>
                <w:szCs w:val="20"/>
              </w:rPr>
              <w:t xml:space="preserve"> por USAT</w:t>
            </w:r>
          </w:p>
        </w:tc>
      </w:tr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Docencia</w:t>
            </w:r>
          </w:p>
        </w:tc>
        <w:tc>
          <w:tcPr>
            <w:tcW w:w="3060" w:type="dxa"/>
            <w:vAlign w:val="center"/>
          </w:tcPr>
          <w:p w:rsidR="007B48AB" w:rsidRDefault="007B48AB" w:rsidP="00ED08BE">
            <w:r>
              <w:t xml:space="preserve">Mejorar la formación profesional al culminar satisfactoriamente mis asignaturas. </w:t>
            </w:r>
          </w:p>
          <w:p w:rsidR="007B48AB" w:rsidRDefault="007B48AB" w:rsidP="00ED08BE">
            <w:r>
              <w:t>Sustentación de 5 tesistas.</w:t>
            </w:r>
          </w:p>
          <w:p w:rsidR="007B48AB" w:rsidRPr="00C01D3C" w:rsidRDefault="007B48AB" w:rsidP="00ED08BE">
            <w:r>
              <w:t>Mejorar la formación personal de mis estudiantes en las tutorías.</w:t>
            </w:r>
          </w:p>
        </w:tc>
        <w:tc>
          <w:tcPr>
            <w:tcW w:w="1440" w:type="dxa"/>
            <w:vAlign w:val="center"/>
          </w:tcPr>
          <w:p w:rsidR="007B48AB" w:rsidRPr="00F82420" w:rsidRDefault="007B48AB" w:rsidP="00ED08BE">
            <w:pPr>
              <w:rPr>
                <w:b/>
                <w:bCs/>
              </w:rPr>
            </w:pPr>
            <w:r>
              <w:rPr>
                <w:b/>
                <w:bCs/>
              </w:rPr>
              <w:t>2010/2012</w:t>
            </w:r>
          </w:p>
        </w:tc>
        <w:tc>
          <w:tcPr>
            <w:tcW w:w="1080" w:type="dxa"/>
            <w:vAlign w:val="center"/>
          </w:tcPr>
          <w:p w:rsidR="007B48AB" w:rsidRPr="00F82420" w:rsidRDefault="007B48AB" w:rsidP="00ED08BE">
            <w:pPr>
              <w:rPr>
                <w:b/>
                <w:bCs/>
              </w:rPr>
            </w:pPr>
          </w:p>
        </w:tc>
        <w:tc>
          <w:tcPr>
            <w:tcW w:w="1574" w:type="dxa"/>
            <w:vAlign w:val="center"/>
          </w:tcPr>
          <w:p w:rsidR="007B48AB" w:rsidRPr="00F82420" w:rsidRDefault="007B48AB" w:rsidP="00ED08BE">
            <w:pPr>
              <w:rPr>
                <w:b/>
                <w:bCs/>
              </w:rPr>
            </w:pPr>
          </w:p>
        </w:tc>
      </w:tr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Capacitación</w:t>
            </w:r>
          </w:p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</w:t>
            </w:r>
            <w:r w:rsidRPr="00F82420">
              <w:rPr>
                <w:b/>
                <w:bCs/>
              </w:rPr>
              <w:t>ormación Continua)</w:t>
            </w:r>
          </w:p>
        </w:tc>
        <w:tc>
          <w:tcPr>
            <w:tcW w:w="3060" w:type="dxa"/>
            <w:vAlign w:val="center"/>
          </w:tcPr>
          <w:p w:rsidR="007B48AB" w:rsidRDefault="007B48AB" w:rsidP="00ED08BE">
            <w:r>
              <w:t>Maestría en Administración  Dirección de Empresas.</w:t>
            </w:r>
          </w:p>
          <w:p w:rsidR="007B48AB" w:rsidRDefault="007B48AB" w:rsidP="00ED08BE"/>
          <w:p w:rsidR="007B48AB" w:rsidRPr="00C01D3C" w:rsidRDefault="007B48AB" w:rsidP="00ED08BE">
            <w:r>
              <w:t>Capacitación de Moodle</w:t>
            </w:r>
          </w:p>
        </w:tc>
        <w:tc>
          <w:tcPr>
            <w:tcW w:w="1440" w:type="dxa"/>
          </w:tcPr>
          <w:p w:rsidR="007B48AB" w:rsidRPr="00A54105" w:rsidRDefault="007B48AB" w:rsidP="00D44788">
            <w:pPr>
              <w:jc w:val="center"/>
            </w:pPr>
            <w:r w:rsidRPr="00A54105">
              <w:t>18 meses</w:t>
            </w:r>
          </w:p>
          <w:p w:rsidR="007B48AB" w:rsidRPr="00A54105" w:rsidRDefault="007B48AB" w:rsidP="00D44788"/>
          <w:p w:rsidR="007B48AB" w:rsidRPr="00A54105" w:rsidRDefault="007B48AB" w:rsidP="00D44788"/>
          <w:p w:rsidR="007B48AB" w:rsidRPr="00A54105" w:rsidRDefault="007B48AB" w:rsidP="00D44788">
            <w:pPr>
              <w:jc w:val="center"/>
            </w:pPr>
            <w:r w:rsidRPr="00A54105">
              <w:t>2 días</w:t>
            </w:r>
          </w:p>
        </w:tc>
        <w:tc>
          <w:tcPr>
            <w:tcW w:w="1080" w:type="dxa"/>
          </w:tcPr>
          <w:p w:rsidR="007B48AB" w:rsidRPr="00A54105" w:rsidRDefault="007B48AB" w:rsidP="00D44788"/>
        </w:tc>
        <w:tc>
          <w:tcPr>
            <w:tcW w:w="1574" w:type="dxa"/>
          </w:tcPr>
          <w:p w:rsidR="007B48AB" w:rsidRPr="00A54105" w:rsidRDefault="007B48AB" w:rsidP="00D44788">
            <w:r w:rsidRPr="00A54105">
              <w:t>Usat y Propio</w:t>
            </w:r>
          </w:p>
          <w:p w:rsidR="007B48AB" w:rsidRPr="00A54105" w:rsidRDefault="007B48AB" w:rsidP="00D44788"/>
          <w:p w:rsidR="007B48AB" w:rsidRPr="00A54105" w:rsidRDefault="007B48AB" w:rsidP="00D44788"/>
          <w:p w:rsidR="007B48AB" w:rsidRPr="00A54105" w:rsidRDefault="007B48AB" w:rsidP="00D44788">
            <w:pPr>
              <w:jc w:val="center"/>
            </w:pPr>
            <w:r w:rsidRPr="00A54105">
              <w:t>Usat</w:t>
            </w:r>
          </w:p>
        </w:tc>
      </w:tr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Administrativa en USAT</w:t>
            </w:r>
          </w:p>
        </w:tc>
        <w:tc>
          <w:tcPr>
            <w:tcW w:w="3060" w:type="dxa"/>
            <w:vAlign w:val="center"/>
          </w:tcPr>
          <w:p w:rsidR="007B48AB" w:rsidRPr="00A54105" w:rsidRDefault="007B48AB" w:rsidP="00ED08BE">
            <w:r w:rsidRPr="00A54105">
              <w:t>Campeón Inter. Escuelas USAT.2012</w:t>
            </w:r>
          </w:p>
          <w:p w:rsidR="007B48AB" w:rsidRPr="00A54105" w:rsidRDefault="007B48AB" w:rsidP="00ED08BE">
            <w:r w:rsidRPr="00A54105">
              <w:t>Campeón de las Primeras Olimpiadas USAT 2012</w:t>
            </w:r>
          </w:p>
        </w:tc>
        <w:tc>
          <w:tcPr>
            <w:tcW w:w="1440" w:type="dxa"/>
            <w:vAlign w:val="center"/>
          </w:tcPr>
          <w:p w:rsidR="007B48AB" w:rsidRPr="00A54105" w:rsidRDefault="007B48AB" w:rsidP="00ED08BE">
            <w:r w:rsidRPr="00A54105">
              <w:t>1 mes</w:t>
            </w:r>
          </w:p>
          <w:p w:rsidR="007B48AB" w:rsidRPr="00A54105" w:rsidRDefault="007B48AB" w:rsidP="00ED08BE"/>
          <w:p w:rsidR="007B48AB" w:rsidRPr="00A54105" w:rsidRDefault="007B48AB" w:rsidP="00ED08BE">
            <w:r w:rsidRPr="00A54105">
              <w:t>1 mes</w:t>
            </w:r>
          </w:p>
        </w:tc>
        <w:tc>
          <w:tcPr>
            <w:tcW w:w="1080" w:type="dxa"/>
            <w:vAlign w:val="center"/>
          </w:tcPr>
          <w:p w:rsidR="007B48AB" w:rsidRPr="00A54105" w:rsidRDefault="007B48AB" w:rsidP="00ED08BE"/>
        </w:tc>
        <w:tc>
          <w:tcPr>
            <w:tcW w:w="1574" w:type="dxa"/>
            <w:vAlign w:val="center"/>
          </w:tcPr>
          <w:p w:rsidR="007B48AB" w:rsidRPr="00A54105" w:rsidRDefault="007B48AB" w:rsidP="00ED08BE">
            <w:r w:rsidRPr="00A54105">
              <w:t>Adm. Empre</w:t>
            </w:r>
          </w:p>
          <w:p w:rsidR="007B48AB" w:rsidRPr="00A54105" w:rsidRDefault="007B48AB" w:rsidP="00ED08BE"/>
          <w:p w:rsidR="007B48AB" w:rsidRPr="00A54105" w:rsidRDefault="007B48AB" w:rsidP="00ED08BE"/>
          <w:p w:rsidR="007B48AB" w:rsidRPr="00A54105" w:rsidRDefault="007B48AB" w:rsidP="00ED08BE">
            <w:r w:rsidRPr="00A54105">
              <w:t>Fac. Empresariales</w:t>
            </w:r>
          </w:p>
        </w:tc>
      </w:tr>
      <w:tr w:rsidR="007B48AB" w:rsidRPr="00F82420">
        <w:tc>
          <w:tcPr>
            <w:tcW w:w="1908" w:type="dxa"/>
          </w:tcPr>
          <w:p w:rsidR="007B48AB" w:rsidRPr="00F82420" w:rsidRDefault="007B48AB" w:rsidP="00043D24">
            <w:pPr>
              <w:jc w:val="center"/>
              <w:rPr>
                <w:b/>
                <w:bCs/>
              </w:rPr>
            </w:pPr>
            <w:r w:rsidRPr="00F82420">
              <w:rPr>
                <w:b/>
                <w:bCs/>
              </w:rPr>
              <w:t>Proyección social</w:t>
            </w:r>
          </w:p>
        </w:tc>
        <w:tc>
          <w:tcPr>
            <w:tcW w:w="3060" w:type="dxa"/>
            <w:vAlign w:val="center"/>
          </w:tcPr>
          <w:p w:rsidR="007B48AB" w:rsidRPr="00A54105" w:rsidRDefault="007B48AB" w:rsidP="00ED08BE">
            <w:r w:rsidRPr="00A54105">
              <w:t>Ayuda Comunidad Huamantanga.</w:t>
            </w:r>
          </w:p>
        </w:tc>
        <w:tc>
          <w:tcPr>
            <w:tcW w:w="1440" w:type="dxa"/>
            <w:vAlign w:val="center"/>
          </w:tcPr>
          <w:p w:rsidR="007B48AB" w:rsidRPr="00A54105" w:rsidRDefault="007B48AB" w:rsidP="00ED08BE">
            <w:r w:rsidRPr="00A54105">
              <w:t>2010/2011</w:t>
            </w:r>
          </w:p>
        </w:tc>
        <w:tc>
          <w:tcPr>
            <w:tcW w:w="1080" w:type="dxa"/>
            <w:vAlign w:val="center"/>
          </w:tcPr>
          <w:p w:rsidR="007B48AB" w:rsidRPr="00A54105" w:rsidRDefault="007B48AB" w:rsidP="00ED08BE"/>
        </w:tc>
        <w:tc>
          <w:tcPr>
            <w:tcW w:w="1574" w:type="dxa"/>
            <w:vAlign w:val="center"/>
          </w:tcPr>
          <w:p w:rsidR="007B48AB" w:rsidRPr="00A54105" w:rsidRDefault="007B48AB" w:rsidP="00ED08BE">
            <w:r w:rsidRPr="00A54105">
              <w:t>Adm. Empres</w:t>
            </w:r>
          </w:p>
        </w:tc>
      </w:tr>
    </w:tbl>
    <w:p w:rsidR="007B48AB" w:rsidRDefault="007B48AB" w:rsidP="00563472">
      <w:pPr>
        <w:rPr>
          <w:b/>
          <w:bCs/>
        </w:rPr>
      </w:pPr>
    </w:p>
    <w:p w:rsidR="007B48AB" w:rsidRDefault="007B48AB" w:rsidP="00563472">
      <w:pPr>
        <w:rPr>
          <w:b/>
          <w:bCs/>
        </w:rPr>
      </w:pPr>
    </w:p>
    <w:p w:rsidR="007B48AB" w:rsidRDefault="007B48AB" w:rsidP="00ED02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b/>
          <w:bCs/>
        </w:rPr>
      </w:pPr>
      <w:r>
        <w:rPr>
          <w:b/>
          <w:bCs/>
        </w:rPr>
        <w:t>Comentarios adicionales:</w:t>
      </w:r>
    </w:p>
    <w:p w:rsidR="007B48AB" w:rsidRDefault="007B48AB" w:rsidP="00ED02A6">
      <w:pPr>
        <w:ind w:left="360"/>
        <w:rPr>
          <w:b/>
          <w:bCs/>
        </w:rPr>
      </w:pPr>
      <w:r>
        <w:rPr>
          <w:b/>
          <w:bCs/>
        </w:rPr>
        <w:t>----------------------------------------</w:t>
      </w:r>
    </w:p>
    <w:p w:rsidR="007B48AB" w:rsidRDefault="007B48AB" w:rsidP="00ED02A6">
      <w:pPr>
        <w:ind w:left="360"/>
        <w:rPr>
          <w:b/>
          <w:bCs/>
        </w:rPr>
      </w:pPr>
    </w:p>
    <w:p w:rsidR="007B48AB" w:rsidRDefault="007B48AB" w:rsidP="00ED02A6">
      <w:pPr>
        <w:ind w:left="360"/>
        <w:rPr>
          <w:b/>
          <w:bCs/>
        </w:rPr>
      </w:pPr>
      <w:r>
        <w:rPr>
          <w:b/>
          <w:bCs/>
        </w:rPr>
        <w:t xml:space="preserve">                                          Eduardo Arturo Zárate Castañeda</w:t>
      </w:r>
    </w:p>
    <w:p w:rsidR="007B48AB" w:rsidRDefault="007B48AB" w:rsidP="00ED08BE">
      <w:pPr>
        <w:ind w:left="360"/>
        <w:jc w:val="center"/>
        <w:rPr>
          <w:b/>
          <w:bCs/>
        </w:rPr>
      </w:pPr>
      <w:r>
        <w:rPr>
          <w:b/>
          <w:bCs/>
        </w:rPr>
        <w:t>______________________</w:t>
      </w:r>
    </w:p>
    <w:p w:rsidR="007B48AB" w:rsidRDefault="007B48AB" w:rsidP="00ED08BE">
      <w:pPr>
        <w:ind w:left="360"/>
        <w:jc w:val="center"/>
        <w:rPr>
          <w:b/>
          <w:bCs/>
        </w:rPr>
      </w:pPr>
      <w:r>
        <w:rPr>
          <w:b/>
          <w:bCs/>
        </w:rPr>
        <w:t>Firma Profesor</w:t>
      </w:r>
    </w:p>
    <w:p w:rsidR="007B48AB" w:rsidRDefault="007B48AB" w:rsidP="00ED08BE">
      <w:pPr>
        <w:ind w:left="360"/>
        <w:jc w:val="center"/>
        <w:rPr>
          <w:b/>
          <w:bCs/>
        </w:rPr>
      </w:pPr>
    </w:p>
    <w:p w:rsidR="007B48AB" w:rsidRDefault="007B48AB" w:rsidP="00ED08BE">
      <w:pPr>
        <w:ind w:left="360"/>
        <w:jc w:val="center"/>
        <w:rPr>
          <w:b/>
          <w:bCs/>
        </w:rPr>
      </w:pPr>
    </w:p>
    <w:tbl>
      <w:tblPr>
        <w:tblStyle w:val="TableGrid"/>
        <w:tblW w:w="0" w:type="auto"/>
        <w:tblLook w:val="01E0"/>
      </w:tblPr>
      <w:tblGrid>
        <w:gridCol w:w="2088"/>
        <w:gridCol w:w="1800"/>
      </w:tblGrid>
      <w:tr w:rsidR="007B48AB">
        <w:tc>
          <w:tcPr>
            <w:tcW w:w="2088" w:type="dxa"/>
            <w:vAlign w:val="center"/>
          </w:tcPr>
          <w:p w:rsidR="007B48AB" w:rsidRDefault="007B48AB" w:rsidP="00ED0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elaboración</w:t>
            </w:r>
          </w:p>
        </w:tc>
        <w:tc>
          <w:tcPr>
            <w:tcW w:w="1800" w:type="dxa"/>
            <w:vAlign w:val="center"/>
          </w:tcPr>
          <w:p w:rsidR="007B48AB" w:rsidRDefault="007B48AB" w:rsidP="00ED08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02/11/12</w:t>
            </w:r>
          </w:p>
        </w:tc>
      </w:tr>
    </w:tbl>
    <w:p w:rsidR="007B48AB" w:rsidRPr="00F82420" w:rsidRDefault="007B48AB" w:rsidP="00ED08BE">
      <w:pPr>
        <w:ind w:left="360"/>
        <w:jc w:val="center"/>
      </w:pPr>
    </w:p>
    <w:sectPr w:rsidR="007B48AB" w:rsidRPr="00F82420" w:rsidSect="00B23789">
      <w:pgSz w:w="11906" w:h="16838"/>
      <w:pgMar w:top="1797" w:right="1466" w:bottom="1151" w:left="158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513EF"/>
    <w:multiLevelType w:val="hybridMultilevel"/>
    <w:tmpl w:val="35543BB0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30400A1"/>
    <w:multiLevelType w:val="hybridMultilevel"/>
    <w:tmpl w:val="779637B0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D1227C"/>
    <w:multiLevelType w:val="hybridMultilevel"/>
    <w:tmpl w:val="BD0C2BD0"/>
    <w:lvl w:ilvl="0" w:tplc="49244E9E">
      <w:start w:val="1"/>
      <w:numFmt w:val="upperRoman"/>
      <w:pStyle w:val="Heading2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1DA2DFA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022273"/>
    <w:multiLevelType w:val="hybridMultilevel"/>
    <w:tmpl w:val="2A06A640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CE203A"/>
    <w:multiLevelType w:val="hybridMultilevel"/>
    <w:tmpl w:val="E3164A7A"/>
    <w:lvl w:ilvl="0" w:tplc="0B7E52B8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71C32282"/>
    <w:multiLevelType w:val="multilevel"/>
    <w:tmpl w:val="1E6C64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5DC2"/>
    <w:rsid w:val="00013117"/>
    <w:rsid w:val="00043D24"/>
    <w:rsid w:val="0008202A"/>
    <w:rsid w:val="000E066D"/>
    <w:rsid w:val="00117923"/>
    <w:rsid w:val="001525D7"/>
    <w:rsid w:val="001B5BB9"/>
    <w:rsid w:val="001C6B1E"/>
    <w:rsid w:val="001E6147"/>
    <w:rsid w:val="00222630"/>
    <w:rsid w:val="002F5881"/>
    <w:rsid w:val="00384044"/>
    <w:rsid w:val="003A22A3"/>
    <w:rsid w:val="003C2D4E"/>
    <w:rsid w:val="00417520"/>
    <w:rsid w:val="0043449F"/>
    <w:rsid w:val="00495089"/>
    <w:rsid w:val="004D03DD"/>
    <w:rsid w:val="004D214A"/>
    <w:rsid w:val="004D4498"/>
    <w:rsid w:val="0053327D"/>
    <w:rsid w:val="0055445E"/>
    <w:rsid w:val="00563472"/>
    <w:rsid w:val="00593A5B"/>
    <w:rsid w:val="005C1705"/>
    <w:rsid w:val="005F62C5"/>
    <w:rsid w:val="00610DBD"/>
    <w:rsid w:val="00674A20"/>
    <w:rsid w:val="006A32BC"/>
    <w:rsid w:val="006E15E0"/>
    <w:rsid w:val="007655C7"/>
    <w:rsid w:val="007B48AB"/>
    <w:rsid w:val="008008A0"/>
    <w:rsid w:val="00865A1A"/>
    <w:rsid w:val="00903308"/>
    <w:rsid w:val="009F3F84"/>
    <w:rsid w:val="00A0194C"/>
    <w:rsid w:val="00A1626D"/>
    <w:rsid w:val="00A54105"/>
    <w:rsid w:val="00A709AE"/>
    <w:rsid w:val="00A8088F"/>
    <w:rsid w:val="00B23789"/>
    <w:rsid w:val="00B250E8"/>
    <w:rsid w:val="00B25DC2"/>
    <w:rsid w:val="00B26844"/>
    <w:rsid w:val="00BA5CCA"/>
    <w:rsid w:val="00C01D3C"/>
    <w:rsid w:val="00C03598"/>
    <w:rsid w:val="00C207D5"/>
    <w:rsid w:val="00C3394C"/>
    <w:rsid w:val="00C52962"/>
    <w:rsid w:val="00D44788"/>
    <w:rsid w:val="00DF5FEF"/>
    <w:rsid w:val="00DF7A25"/>
    <w:rsid w:val="00E1523C"/>
    <w:rsid w:val="00E502E2"/>
    <w:rsid w:val="00E8199A"/>
    <w:rsid w:val="00ED02A6"/>
    <w:rsid w:val="00ED08BE"/>
    <w:rsid w:val="00F500CD"/>
    <w:rsid w:val="00F72BD8"/>
    <w:rsid w:val="00F8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1A"/>
    <w:rPr>
      <w:sz w:val="24"/>
      <w:szCs w:val="24"/>
      <w:lang w:val="es-ES" w:eastAsia="es-E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8088F"/>
    <w:pPr>
      <w:keepNext/>
      <w:numPr>
        <w:numId w:val="5"/>
      </w:numPr>
      <w:tabs>
        <w:tab w:val="clear" w:pos="1080"/>
        <w:tab w:val="num" w:pos="360"/>
      </w:tabs>
      <w:spacing w:line="360" w:lineRule="auto"/>
      <w:ind w:left="360" w:hanging="36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929B9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table" w:styleId="TableGrid">
    <w:name w:val="Table Grid"/>
    <w:basedOn w:val="TableNormal"/>
    <w:uiPriority w:val="99"/>
    <w:rsid w:val="004D214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4</Pages>
  <Words>746</Words>
  <Characters>4103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PERSONAL</dc:title>
  <dc:subject/>
  <dc:creator>ezarate</dc:creator>
  <cp:keywords/>
  <dc:description/>
  <cp:lastModifiedBy>Universidad Católica Santo Toribio de Mogrovejo</cp:lastModifiedBy>
  <cp:revision>2</cp:revision>
  <dcterms:created xsi:type="dcterms:W3CDTF">2012-11-09T19:49:00Z</dcterms:created>
  <dcterms:modified xsi:type="dcterms:W3CDTF">2012-11-09T19:49:00Z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-1334586145</vt:i4>
  </property>
  <property fmtid="{D5CDD505-2E9C-101B-9397-08002B2CF9AE}" pid="3" name="_EmailSubject">
    <vt:lpwstr>PDP 2013-2015</vt:lpwstr>
  </property>
  <property fmtid="{D5CDD505-2E9C-101B-9397-08002B2CF9AE}" pid="4" name="_AuthorEmail">
    <vt:lpwstr>jpenalillo@usat.edu.pe</vt:lpwstr>
  </property>
  <property fmtid="{D5CDD505-2E9C-101B-9397-08002B2CF9AE}" pid="5" name="_AuthorEmailDisplayName">
    <vt:lpwstr>Javier Penalillo Pimentel</vt:lpwstr>
  </property>
  <property fmtid="{D5CDD505-2E9C-101B-9397-08002B2CF9AE}" pid="6" name="_PreviousAdHocReviewCycleID">
    <vt:i4>188158180</vt:i4>
  </property>
  <property fmtid="{D5CDD505-2E9C-101B-9397-08002B2CF9AE}" pid="7" name="_ReviewingToolsShownOnce">
    <vt:lpwstr/>
  </property>
</Properties>
</file>