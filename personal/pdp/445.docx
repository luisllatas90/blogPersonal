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A53" w:rsidRPr="00A16492" w:rsidRDefault="00C16A53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>
        <w:rPr>
          <w:noProof/>
          <w:lang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6" type="#_x0000_t75" style="position:absolute;left:0;text-align:left;margin-left:-19.05pt;margin-top:-29.45pt;width:117pt;height:91.35pt;z-index:-251658240;visibility:visible">
            <v:imagedata r:id="rId5" o:title=""/>
          </v:shape>
        </w:pict>
      </w:r>
      <w:r w:rsidRPr="00A16492">
        <w:rPr>
          <w:b/>
          <w:bCs/>
          <w:sz w:val="20"/>
          <w:szCs w:val="20"/>
          <w:lang w:val="es-ES"/>
        </w:rPr>
        <w:t>UNIVERSIDAD CATOLICA SANTO TORIBIO DE MOGROVEJO</w:t>
      </w:r>
    </w:p>
    <w:p w:rsidR="00C16A53" w:rsidRPr="00A16492" w:rsidRDefault="00C16A53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 w:rsidRPr="00A16492">
        <w:rPr>
          <w:b/>
          <w:bCs/>
          <w:sz w:val="20"/>
          <w:szCs w:val="20"/>
          <w:lang w:val="es-ES"/>
        </w:rPr>
        <w:t>VICERRECTORADO D</w:t>
      </w:r>
      <w:r>
        <w:rPr>
          <w:b/>
          <w:bCs/>
          <w:sz w:val="20"/>
          <w:szCs w:val="20"/>
          <w:lang w:val="es-ES"/>
        </w:rPr>
        <w:t>E PROFESORES E INVESTIGACIÓN 2014</w:t>
      </w:r>
    </w:p>
    <w:p w:rsidR="00C16A53" w:rsidRDefault="00C16A53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 xml:space="preserve">PLAN DE DESARROLLO DE PROFESORES </w:t>
      </w:r>
      <w:r w:rsidRPr="00A16492">
        <w:rPr>
          <w:b/>
          <w:bCs/>
          <w:sz w:val="20"/>
          <w:szCs w:val="20"/>
          <w:lang w:val="es-ES"/>
        </w:rPr>
        <w:t>USAT 201</w:t>
      </w:r>
      <w:r>
        <w:rPr>
          <w:b/>
          <w:bCs/>
          <w:sz w:val="20"/>
          <w:szCs w:val="20"/>
          <w:lang w:val="es-ES"/>
        </w:rPr>
        <w:t>4</w:t>
      </w:r>
    </w:p>
    <w:p w:rsidR="00C16A53" w:rsidRPr="00A16492" w:rsidRDefault="00C16A53" w:rsidP="00602ED3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</w:p>
    <w:p w:rsidR="00C16A53" w:rsidRPr="00A16492" w:rsidRDefault="00C16A53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Departamento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Escuela de Administración Hotelera y de Servicios.</w:t>
      </w:r>
    </w:p>
    <w:p w:rsidR="00C16A53" w:rsidRPr="00A16492" w:rsidRDefault="00C16A53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 w:rsidRPr="00A16492">
        <w:rPr>
          <w:b/>
          <w:bCs/>
          <w:lang w:val="es-ES"/>
        </w:rPr>
        <w:t>Nombres y Apellidos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  Julio César Fernández Alvarado.</w:t>
      </w:r>
    </w:p>
    <w:p w:rsidR="00C16A53" w:rsidRPr="00A16492" w:rsidRDefault="00C16A53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 w:rsidRPr="00A16492">
        <w:rPr>
          <w:b/>
          <w:bCs/>
          <w:lang w:val="es-ES"/>
        </w:rPr>
        <w:t>Tiempo de trabajo en la USAT</w:t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8 (ocho) años.</w:t>
      </w:r>
    </w:p>
    <w:p w:rsidR="00C16A53" w:rsidRPr="005350D7" w:rsidRDefault="00C16A53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s-ES"/>
        </w:rPr>
      </w:pPr>
      <w:r w:rsidRPr="00A16492">
        <w:rPr>
          <w:b/>
          <w:bCs/>
        </w:rPr>
        <w:t>Principal dedicación durante el año 201</w:t>
      </w:r>
      <w:r>
        <w:rPr>
          <w:b/>
          <w:bCs/>
        </w:rPr>
        <w:t>3: (Coloque en porcentajes)</w:t>
      </w:r>
      <w:r w:rsidRPr="005350D7">
        <w:rPr>
          <w:b/>
          <w:bCs/>
        </w:rPr>
        <w:tab/>
      </w:r>
    </w:p>
    <w:p w:rsidR="00C16A53" w:rsidRDefault="00C16A53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Docencia</w:t>
      </w:r>
      <w:r>
        <w:tab/>
      </w:r>
      <w:r>
        <w:tab/>
      </w:r>
      <w:r>
        <w:tab/>
      </w:r>
      <w:r>
        <w:tab/>
      </w:r>
      <w:r>
        <w:tab/>
        <w:t>(50%).</w:t>
      </w:r>
    </w:p>
    <w:p w:rsidR="00C16A53" w:rsidRDefault="00C16A53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Gestión administrativa</w:t>
      </w:r>
      <w:r>
        <w:tab/>
      </w:r>
      <w:r>
        <w:tab/>
      </w:r>
      <w:r>
        <w:tab/>
        <w:t>(5%).</w:t>
      </w:r>
    </w:p>
    <w:p w:rsidR="00C16A53" w:rsidRDefault="00C16A53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Tutoría</w:t>
      </w:r>
      <w:r>
        <w:tab/>
      </w:r>
      <w:r>
        <w:tab/>
      </w:r>
      <w:r>
        <w:tab/>
      </w:r>
      <w:r>
        <w:tab/>
      </w:r>
      <w:r>
        <w:tab/>
        <w:t>(0%).</w:t>
      </w:r>
    </w:p>
    <w:p w:rsidR="00C16A53" w:rsidRDefault="00C16A53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Investigación</w:t>
      </w:r>
      <w:bookmarkStart w:id="0" w:name="_GoBack"/>
      <w:bookmarkEnd w:id="0"/>
      <w:r>
        <w:tab/>
      </w:r>
      <w:r>
        <w:tab/>
      </w:r>
      <w:r>
        <w:tab/>
      </w:r>
      <w:r>
        <w:tab/>
        <w:t>(5%).</w:t>
      </w:r>
    </w:p>
    <w:p w:rsidR="00C16A53" w:rsidRDefault="00C16A53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 xml:space="preserve">Asesoría de tesis (especifique número) </w:t>
      </w:r>
      <w:r>
        <w:tab/>
        <w:t>(40%).</w:t>
      </w:r>
    </w:p>
    <w:p w:rsidR="00C16A53" w:rsidRDefault="00C16A53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Otros</w:t>
      </w:r>
      <w:r>
        <w:tab/>
      </w:r>
      <w:r>
        <w:tab/>
      </w:r>
      <w:r>
        <w:tab/>
      </w:r>
      <w:r>
        <w:tab/>
      </w:r>
      <w:r>
        <w:tab/>
        <w:t>(0%).</w:t>
      </w:r>
    </w:p>
    <w:p w:rsidR="00C16A53" w:rsidRPr="005350D7" w:rsidRDefault="00C16A53" w:rsidP="00602ED3">
      <w:pPr>
        <w:pStyle w:val="ListParagraph"/>
        <w:spacing w:after="0" w:line="240" w:lineRule="auto"/>
        <w:rPr>
          <w:b/>
          <w:bCs/>
        </w:rPr>
      </w:pPr>
    </w:p>
    <w:p w:rsidR="00C16A53" w:rsidRDefault="00C16A53" w:rsidP="00602ED3">
      <w:pPr>
        <w:pStyle w:val="ListParagraph"/>
        <w:numPr>
          <w:ilvl w:val="0"/>
          <w:numId w:val="1"/>
        </w:numPr>
        <w:spacing w:line="240" w:lineRule="auto"/>
      </w:pPr>
      <w:r w:rsidRPr="008C5129">
        <w:rPr>
          <w:b/>
          <w:bCs/>
        </w:rPr>
        <w:t>¿Está satisfecho con su principal dedicación actual?</w:t>
      </w:r>
      <w:r>
        <w:tab/>
      </w:r>
    </w:p>
    <w:p w:rsidR="00C16A53" w:rsidRDefault="00C16A53" w:rsidP="00602ED3">
      <w:pPr>
        <w:pStyle w:val="ListParagraph"/>
        <w:spacing w:line="240" w:lineRule="auto"/>
        <w:ind w:left="993"/>
        <w:rPr>
          <w:b/>
          <w:bCs/>
        </w:rPr>
      </w:pPr>
      <w:r w:rsidRPr="005375DD">
        <w:rPr>
          <w:b/>
          <w:bCs/>
        </w:rPr>
        <w:t>Sí (X)</w:t>
      </w:r>
      <w:r w:rsidRPr="001F570B">
        <w:tab/>
      </w:r>
      <w:r>
        <w:tab/>
      </w:r>
      <w:r>
        <w:tab/>
      </w:r>
      <w:r>
        <w:tab/>
      </w:r>
      <w:r w:rsidRPr="00D746AB">
        <w:rPr>
          <w:b/>
          <w:bCs/>
        </w:rPr>
        <w:t>No</w:t>
      </w:r>
    </w:p>
    <w:p w:rsidR="00C16A53" w:rsidRPr="008C5129" w:rsidRDefault="00C16A53" w:rsidP="00C9220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8C5129">
        <w:rPr>
          <w:b/>
          <w:bCs/>
        </w:rPr>
        <w:t xml:space="preserve">¿Se ve a </w:t>
      </w:r>
      <w:r>
        <w:rPr>
          <w:b/>
          <w:bCs/>
        </w:rPr>
        <w:t>usted</w:t>
      </w:r>
      <w:r w:rsidRPr="008C5129">
        <w:rPr>
          <w:b/>
          <w:bCs/>
        </w:rPr>
        <w:t xml:space="preserve"> mismo dentro de 5 años, aun en la USAT? </w:t>
      </w:r>
    </w:p>
    <w:p w:rsidR="00C16A53" w:rsidRDefault="00C16A53" w:rsidP="008C5129">
      <w:pPr>
        <w:pStyle w:val="ListParagraph"/>
        <w:spacing w:line="240" w:lineRule="auto"/>
        <w:rPr>
          <w:b/>
          <w:bCs/>
        </w:rPr>
      </w:pPr>
      <w:r>
        <w:rPr>
          <w:b/>
          <w:bCs/>
        </w:rPr>
        <w:t xml:space="preserve">     </w:t>
      </w:r>
      <w:r w:rsidRPr="00D94120">
        <w:rPr>
          <w:b/>
          <w:bCs/>
        </w:rPr>
        <w:t>Sí</w:t>
      </w:r>
      <w:r>
        <w:rPr>
          <w:b/>
          <w:bCs/>
        </w:rPr>
        <w:t xml:space="preserve"> (X)</w:t>
      </w:r>
      <w:r>
        <w:tab/>
      </w:r>
      <w:r>
        <w:tab/>
      </w:r>
      <w:r>
        <w:tab/>
      </w:r>
      <w:r>
        <w:tab/>
      </w:r>
      <w:r w:rsidRPr="00D746AB">
        <w:rPr>
          <w:b/>
          <w:bCs/>
        </w:rPr>
        <w:t>No</w:t>
      </w:r>
    </w:p>
    <w:p w:rsidR="00C16A53" w:rsidRPr="001E36B9" w:rsidRDefault="00C16A53" w:rsidP="001E36B9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¿</w:t>
      </w:r>
      <w:r w:rsidRPr="001E36B9">
        <w:rPr>
          <w:b/>
          <w:bCs/>
        </w:rPr>
        <w:t xml:space="preserve">Cuál desearía que sea su principal dedicación entonces?: </w:t>
      </w:r>
    </w:p>
    <w:p w:rsidR="00C16A53" w:rsidRDefault="00C16A53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 w:rsidRPr="00D94120">
        <w:t>Docencia</w:t>
      </w:r>
      <w:r w:rsidRPr="00D94120">
        <w:tab/>
      </w:r>
    </w:p>
    <w:p w:rsidR="00C16A53" w:rsidRPr="00D94120" w:rsidRDefault="00C16A53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 w:rsidRPr="00D94120">
        <w:t>Gestión administrativa</w:t>
      </w:r>
    </w:p>
    <w:p w:rsidR="00C16A53" w:rsidRPr="001E36B9" w:rsidRDefault="00C16A53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Tutoría</w:t>
      </w:r>
    </w:p>
    <w:p w:rsidR="00C16A53" w:rsidRDefault="00C16A53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 w:rsidRPr="001E36B9">
        <w:t>Investigación</w:t>
      </w:r>
      <w:r>
        <w:t xml:space="preserve"> (X).</w:t>
      </w:r>
    </w:p>
    <w:p w:rsidR="00C16A53" w:rsidRDefault="00C16A53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 xml:space="preserve">Asesoría de tesis </w:t>
      </w:r>
    </w:p>
    <w:p w:rsidR="00C16A53" w:rsidRDefault="00C16A53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Otros</w:t>
      </w:r>
    </w:p>
    <w:p w:rsidR="00C16A53" w:rsidRPr="001E36B9" w:rsidRDefault="00C16A53" w:rsidP="00365A75">
      <w:pPr>
        <w:pStyle w:val="ListParagraph"/>
        <w:spacing w:after="0" w:line="240" w:lineRule="auto"/>
        <w:ind w:left="1134"/>
      </w:pPr>
    </w:p>
    <w:p w:rsidR="00C16A53" w:rsidRDefault="00C16A53" w:rsidP="005023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D746AB">
        <w:rPr>
          <w:b/>
          <w:bCs/>
        </w:rPr>
        <w:t>Autoevaluación</w:t>
      </w:r>
      <w:r>
        <w:rPr>
          <w:b/>
          <w:bCs/>
        </w:rPr>
        <w:t>: Posibles preguntas y otras que el profesor  formule  para autoevaluarse adecuadamente:</w:t>
      </w:r>
    </w:p>
    <w:p w:rsidR="00C16A53" w:rsidRDefault="00C16A53" w:rsidP="00602ED3">
      <w:pPr>
        <w:pStyle w:val="ListParagraph"/>
        <w:spacing w:after="0" w:line="240" w:lineRule="auto"/>
        <w:rPr>
          <w:b/>
          <w:bCs/>
        </w:rPr>
      </w:pPr>
    </w:p>
    <w:p w:rsidR="00C16A53" w:rsidRDefault="00C16A53" w:rsidP="00602ED3">
      <w:pPr>
        <w:pStyle w:val="ListParagraph"/>
        <w:spacing w:after="0" w:line="240" w:lineRule="auto"/>
        <w:rPr>
          <w:b/>
          <w:bCs/>
        </w:rPr>
      </w:pPr>
      <w:r w:rsidRPr="0070139A">
        <w:rPr>
          <w:b/>
          <w:bCs/>
        </w:rPr>
        <w:t>¿Cómo estoy como Profesor dentro de mi Escuela?</w:t>
      </w:r>
    </w:p>
    <w:p w:rsidR="00C16A53" w:rsidRDefault="00C16A53" w:rsidP="00602ED3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>Bien.</w:t>
      </w:r>
    </w:p>
    <w:p w:rsidR="00C16A53" w:rsidRDefault="00C16A53" w:rsidP="00602ED3">
      <w:pPr>
        <w:pStyle w:val="ListParagraph"/>
        <w:spacing w:after="0" w:line="240" w:lineRule="auto"/>
        <w:rPr>
          <w:b/>
          <w:bCs/>
        </w:rPr>
      </w:pPr>
    </w:p>
    <w:p w:rsidR="00C16A53" w:rsidRDefault="00C16A53" w:rsidP="00602ED3">
      <w:pPr>
        <w:pStyle w:val="ListParagraph"/>
        <w:spacing w:after="0" w:line="240" w:lineRule="auto"/>
        <w:rPr>
          <w:b/>
          <w:bCs/>
        </w:rPr>
      </w:pPr>
      <w:r w:rsidRPr="0070139A">
        <w:rPr>
          <w:b/>
          <w:bCs/>
        </w:rPr>
        <w:t xml:space="preserve">¿Cómo </w:t>
      </w:r>
      <w:r>
        <w:rPr>
          <w:b/>
          <w:bCs/>
        </w:rPr>
        <w:t xml:space="preserve"> </w:t>
      </w:r>
      <w:r w:rsidRPr="0070139A">
        <w:rPr>
          <w:b/>
          <w:bCs/>
        </w:rPr>
        <w:t>contribu</w:t>
      </w:r>
      <w:r>
        <w:rPr>
          <w:b/>
          <w:bCs/>
        </w:rPr>
        <w:t>yo</w:t>
      </w:r>
      <w:r w:rsidRPr="0070139A">
        <w:rPr>
          <w:b/>
          <w:bCs/>
        </w:rPr>
        <w:t xml:space="preserve"> con mi trabajo a la misión de mi Escuela?</w:t>
      </w:r>
    </w:p>
    <w:p w:rsidR="00C16A53" w:rsidRDefault="00C16A53" w:rsidP="00502398">
      <w:pPr>
        <w:pStyle w:val="ListParagraph"/>
        <w:spacing w:after="0" w:line="240" w:lineRule="auto"/>
        <w:jc w:val="both"/>
        <w:rPr>
          <w:b/>
          <w:bCs/>
        </w:rPr>
      </w:pPr>
      <w:r>
        <w:rPr>
          <w:b/>
          <w:bCs/>
        </w:rPr>
        <w:t>A que siga adelante, y se concreten la misión para bien de los estudiantes, que es nuestra principal preocupación.</w:t>
      </w:r>
    </w:p>
    <w:p w:rsidR="00C16A53" w:rsidRDefault="00C16A53" w:rsidP="00602ED3">
      <w:pPr>
        <w:pStyle w:val="ListParagraph"/>
        <w:spacing w:after="0" w:line="240" w:lineRule="auto"/>
        <w:rPr>
          <w:b/>
          <w:bCs/>
        </w:rPr>
      </w:pPr>
    </w:p>
    <w:p w:rsidR="00C16A53" w:rsidRDefault="00C16A53" w:rsidP="00602ED3">
      <w:pPr>
        <w:pStyle w:val="ListParagraph"/>
        <w:spacing w:after="0" w:line="240" w:lineRule="auto"/>
        <w:rPr>
          <w:b/>
          <w:bCs/>
        </w:rPr>
      </w:pPr>
      <w:r w:rsidRPr="0070139A">
        <w:rPr>
          <w:b/>
          <w:bCs/>
        </w:rPr>
        <w:t>¿Qu</w:t>
      </w:r>
      <w:r>
        <w:rPr>
          <w:b/>
          <w:bCs/>
        </w:rPr>
        <w:t>é</w:t>
      </w:r>
      <w:r w:rsidRPr="0070139A">
        <w:rPr>
          <w:b/>
          <w:bCs/>
        </w:rPr>
        <w:t xml:space="preserve"> me falta?</w:t>
      </w:r>
    </w:p>
    <w:p w:rsidR="00C16A53" w:rsidRDefault="00C16A53" w:rsidP="00602ED3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>Me falta que mejoren mi salario en la medida de lo posible.</w:t>
      </w:r>
    </w:p>
    <w:p w:rsidR="00C16A53" w:rsidRDefault="00C16A53" w:rsidP="00602ED3">
      <w:pPr>
        <w:pStyle w:val="ListParagraph"/>
        <w:spacing w:after="0" w:line="240" w:lineRule="auto"/>
        <w:rPr>
          <w:b/>
          <w:bCs/>
        </w:rPr>
      </w:pPr>
    </w:p>
    <w:p w:rsidR="00C16A53" w:rsidRDefault="00C16A53" w:rsidP="00602ED3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>¿M</w:t>
      </w:r>
      <w:r w:rsidRPr="0070139A">
        <w:rPr>
          <w:b/>
          <w:bCs/>
        </w:rPr>
        <w:t>e preocupo por ser mejor profesor cada día?</w:t>
      </w:r>
    </w:p>
    <w:p w:rsidR="00C16A53" w:rsidRDefault="00C16A53" w:rsidP="00602ED3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>Si me preocupo para poder ayudar académicamente a nuestros estudiantes.</w:t>
      </w:r>
    </w:p>
    <w:p w:rsidR="00C16A53" w:rsidRDefault="00C16A53" w:rsidP="00602ED3">
      <w:pPr>
        <w:pStyle w:val="ListParagraph"/>
        <w:spacing w:after="0" w:line="240" w:lineRule="auto"/>
        <w:rPr>
          <w:b/>
          <w:bCs/>
        </w:rPr>
      </w:pPr>
    </w:p>
    <w:p w:rsidR="00C16A53" w:rsidRDefault="00C16A53" w:rsidP="00602ED3">
      <w:pPr>
        <w:pStyle w:val="ListParagraph"/>
        <w:spacing w:after="0" w:line="240" w:lineRule="auto"/>
        <w:rPr>
          <w:b/>
          <w:bCs/>
        </w:rPr>
      </w:pPr>
    </w:p>
    <w:p w:rsidR="00C16A53" w:rsidRDefault="00C16A53" w:rsidP="00602ED3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>¿Vivo la axiología de la USAT con metas concretas?</w:t>
      </w:r>
    </w:p>
    <w:p w:rsidR="00C16A53" w:rsidRDefault="00C16A53" w:rsidP="00602ED3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>Oriento a mis estudiantes en temas de su interés.</w:t>
      </w:r>
    </w:p>
    <w:p w:rsidR="00C16A53" w:rsidRDefault="00C16A53" w:rsidP="00602ED3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>Dedicó tiempo que no tengo en escucharlos y encontrar soluciones concretas.</w:t>
      </w:r>
    </w:p>
    <w:p w:rsidR="00C16A53" w:rsidRDefault="00C16A53" w:rsidP="00602ED3">
      <w:pPr>
        <w:pStyle w:val="ListParagraph"/>
        <w:spacing w:after="0" w:line="240" w:lineRule="auto"/>
        <w:rPr>
          <w:b/>
          <w:bCs/>
        </w:rPr>
      </w:pPr>
    </w:p>
    <w:p w:rsidR="00C16A53" w:rsidRDefault="00C16A53" w:rsidP="00602ED3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>¿Qué virtud me distingue de los demás profesores?</w:t>
      </w:r>
    </w:p>
    <w:p w:rsidR="00C16A53" w:rsidRDefault="00C16A53" w:rsidP="00602ED3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>Verdad académica y Honestidad amical.</w:t>
      </w:r>
    </w:p>
    <w:p w:rsidR="00C16A53" w:rsidRDefault="00C16A53" w:rsidP="00602ED3">
      <w:pPr>
        <w:pStyle w:val="ListParagraph"/>
        <w:spacing w:after="0" w:line="240" w:lineRule="auto"/>
        <w:rPr>
          <w:b/>
          <w:bCs/>
        </w:rPr>
      </w:pPr>
    </w:p>
    <w:p w:rsidR="00C16A53" w:rsidRDefault="00C16A53" w:rsidP="009777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¿Qué voy hacer?</w:t>
      </w:r>
    </w:p>
    <w:p w:rsidR="00C16A53" w:rsidRDefault="00C16A53" w:rsidP="00022E79">
      <w:pPr>
        <w:pStyle w:val="ListParagraph"/>
        <w:spacing w:after="0" w:line="240" w:lineRule="auto"/>
        <w:jc w:val="both"/>
        <w:rPr>
          <w:b/>
          <w:bCs/>
        </w:rPr>
      </w:pPr>
    </w:p>
    <w:p w:rsidR="00C16A53" w:rsidRDefault="00C16A53" w:rsidP="00022E79">
      <w:pPr>
        <w:pStyle w:val="ListParagraph"/>
        <w:spacing w:after="0" w:line="240" w:lineRule="auto"/>
        <w:jc w:val="both"/>
        <w:rPr>
          <w:b/>
          <w:bCs/>
        </w:rPr>
      </w:pPr>
      <w:r>
        <w:rPr>
          <w:b/>
          <w:bCs/>
        </w:rPr>
        <w:t>Docencia: Dedicar mayor tiempo a los cursos de investigación científica de la Escuela.</w:t>
      </w:r>
    </w:p>
    <w:p w:rsidR="00C16A53" w:rsidRDefault="00C16A53" w:rsidP="00022E79">
      <w:pPr>
        <w:pStyle w:val="ListParagraph"/>
        <w:spacing w:after="0" w:line="240" w:lineRule="auto"/>
        <w:jc w:val="both"/>
        <w:rPr>
          <w:b/>
          <w:bCs/>
        </w:rPr>
      </w:pPr>
      <w:r>
        <w:rPr>
          <w:b/>
          <w:bCs/>
        </w:rPr>
        <w:t>Investigación: Publicar el libro CULTURA LAMBAYEQUE, en alianza estratégica entre  el Museo Arqueológico Nacional Brüning, el Instituto de Investigaciones Andinas (EUA) y la USAT. Este libro se publicará este año 2014. Artículos: en el caso de artículos se publicará un artículo de nuestra autoría,  titulado: EL MONO SIMBOLO DE FERTILIDAD EN EL ANTIGUO PERU, se publicará en la revista científica de la Universidad Señor de Sipán. Publicaré otro artículo titulado: ¿cabezas trofeo, cabezas cortadas o cabezas de fuerza?, este artículo esta por verse su publicación en este año 2014.</w:t>
      </w:r>
    </w:p>
    <w:p w:rsidR="00C16A53" w:rsidRDefault="00C16A53" w:rsidP="00022E79">
      <w:pPr>
        <w:pStyle w:val="ListParagraph"/>
        <w:spacing w:after="0" w:line="240" w:lineRule="auto"/>
        <w:jc w:val="both"/>
        <w:rPr>
          <w:b/>
          <w:bCs/>
        </w:rPr>
      </w:pPr>
      <w:r>
        <w:rPr>
          <w:b/>
          <w:bCs/>
        </w:rPr>
        <w:t>Extensión Universitaria: Participar de los cursos en Profesionalización Docente, que proyecta realizar la Escuela de Administración Hotelera y de servicios.</w:t>
      </w:r>
    </w:p>
    <w:p w:rsidR="00C16A53" w:rsidRDefault="00C16A53" w:rsidP="00022E79">
      <w:pPr>
        <w:pStyle w:val="ListParagraph"/>
        <w:spacing w:after="0" w:line="240" w:lineRule="auto"/>
        <w:jc w:val="both"/>
        <w:rPr>
          <w:b/>
          <w:bCs/>
        </w:rPr>
      </w:pPr>
      <w:r>
        <w:rPr>
          <w:b/>
          <w:bCs/>
        </w:rPr>
        <w:t>Formación: Preparar de manera técnica en el tema de Acreditación; y en el cambio y mejora del Plan Curricular de la Escuela de Administración Hotelera y de Servicios.</w:t>
      </w:r>
    </w:p>
    <w:p w:rsidR="00C16A53" w:rsidRDefault="00C16A53" w:rsidP="00022E79">
      <w:pPr>
        <w:pStyle w:val="ListParagraph"/>
        <w:spacing w:after="0" w:line="240" w:lineRule="auto"/>
        <w:jc w:val="both"/>
        <w:rPr>
          <w:b/>
          <w:bCs/>
        </w:rPr>
      </w:pPr>
      <w:r>
        <w:rPr>
          <w:b/>
          <w:bCs/>
        </w:rPr>
        <w:t>Desarrollo Personal Profesional: Tratar de terminar la Tesis de Doctor en Historia que tengo pendiente en Sevilla (España).</w:t>
      </w:r>
    </w:p>
    <w:p w:rsidR="00C16A53" w:rsidRDefault="00C16A53" w:rsidP="00022E79">
      <w:pPr>
        <w:pStyle w:val="ListParagraph"/>
        <w:spacing w:after="0" w:line="240" w:lineRule="auto"/>
        <w:jc w:val="both"/>
        <w:rPr>
          <w:b/>
          <w:bCs/>
        </w:rPr>
      </w:pPr>
    </w:p>
    <w:p w:rsidR="00C16A53" w:rsidRDefault="00C16A53" w:rsidP="00365A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¿Cómo lo voy  a  conseguir? (Describir las  actividades con fechas que realizará para el logro de sus objetivos).</w:t>
      </w:r>
    </w:p>
    <w:p w:rsidR="00C16A53" w:rsidRDefault="00C16A53" w:rsidP="00022E79">
      <w:pPr>
        <w:pStyle w:val="ListParagraph"/>
        <w:spacing w:after="0" w:line="240" w:lineRule="auto"/>
        <w:rPr>
          <w:b/>
          <w:bCs/>
        </w:rPr>
      </w:pPr>
    </w:p>
    <w:tbl>
      <w:tblPr>
        <w:tblW w:w="0" w:type="auto"/>
        <w:tblInd w:w="3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"/>
        <w:gridCol w:w="1440"/>
        <w:gridCol w:w="1796"/>
      </w:tblGrid>
      <w:tr w:rsidR="00C16A53">
        <w:tc>
          <w:tcPr>
            <w:tcW w:w="468" w:type="dxa"/>
          </w:tcPr>
          <w:p w:rsidR="00C16A53" w:rsidRPr="00D10025" w:rsidRDefault="00C16A53" w:rsidP="00D10025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10025">
              <w:rPr>
                <w:b/>
                <w:bCs/>
              </w:rPr>
              <w:t>N°</w:t>
            </w:r>
          </w:p>
        </w:tc>
        <w:tc>
          <w:tcPr>
            <w:tcW w:w="1440" w:type="dxa"/>
          </w:tcPr>
          <w:p w:rsidR="00C16A53" w:rsidRPr="00D10025" w:rsidRDefault="00C16A53" w:rsidP="00D10025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10025">
              <w:rPr>
                <w:b/>
                <w:bCs/>
              </w:rPr>
              <w:t>Actividad</w:t>
            </w:r>
          </w:p>
        </w:tc>
        <w:tc>
          <w:tcPr>
            <w:tcW w:w="1796" w:type="dxa"/>
          </w:tcPr>
          <w:p w:rsidR="00C16A53" w:rsidRPr="00D10025" w:rsidRDefault="00C16A53" w:rsidP="00D10025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10025">
              <w:rPr>
                <w:b/>
                <w:bCs/>
              </w:rPr>
              <w:t>Tiempo</w:t>
            </w:r>
          </w:p>
        </w:tc>
      </w:tr>
      <w:tr w:rsidR="00C16A53">
        <w:tc>
          <w:tcPr>
            <w:tcW w:w="468" w:type="dxa"/>
          </w:tcPr>
          <w:p w:rsidR="00C16A53" w:rsidRPr="00D10025" w:rsidRDefault="00C16A53" w:rsidP="00D10025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10025">
              <w:rPr>
                <w:b/>
                <w:bCs/>
              </w:rPr>
              <w:t>1</w:t>
            </w:r>
          </w:p>
        </w:tc>
        <w:tc>
          <w:tcPr>
            <w:tcW w:w="1440" w:type="dxa"/>
          </w:tcPr>
          <w:p w:rsidR="00C16A53" w:rsidRPr="00D10025" w:rsidRDefault="00C16A53" w:rsidP="00D10025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10025">
              <w:rPr>
                <w:b/>
                <w:bCs/>
              </w:rPr>
              <w:t>Docencia</w:t>
            </w:r>
          </w:p>
        </w:tc>
        <w:tc>
          <w:tcPr>
            <w:tcW w:w="1796" w:type="dxa"/>
          </w:tcPr>
          <w:p w:rsidR="00C16A53" w:rsidRPr="00D10025" w:rsidRDefault="00C16A53" w:rsidP="00D10025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10025">
              <w:rPr>
                <w:b/>
                <w:bCs/>
              </w:rPr>
              <w:t>2014-I</w:t>
            </w:r>
          </w:p>
        </w:tc>
      </w:tr>
      <w:tr w:rsidR="00C16A53">
        <w:tc>
          <w:tcPr>
            <w:tcW w:w="468" w:type="dxa"/>
          </w:tcPr>
          <w:p w:rsidR="00C16A53" w:rsidRPr="00D10025" w:rsidRDefault="00C16A53" w:rsidP="00D10025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10025">
              <w:rPr>
                <w:b/>
                <w:bCs/>
              </w:rPr>
              <w:t>2</w:t>
            </w:r>
          </w:p>
        </w:tc>
        <w:tc>
          <w:tcPr>
            <w:tcW w:w="1440" w:type="dxa"/>
          </w:tcPr>
          <w:p w:rsidR="00C16A53" w:rsidRPr="00D10025" w:rsidRDefault="00C16A53" w:rsidP="00D10025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10025">
              <w:rPr>
                <w:b/>
                <w:bCs/>
              </w:rPr>
              <w:t>Investigación</w:t>
            </w:r>
          </w:p>
        </w:tc>
        <w:tc>
          <w:tcPr>
            <w:tcW w:w="1796" w:type="dxa"/>
          </w:tcPr>
          <w:p w:rsidR="00C16A53" w:rsidRPr="00D10025" w:rsidRDefault="00C16A53" w:rsidP="00D10025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10025">
              <w:rPr>
                <w:b/>
                <w:bCs/>
              </w:rPr>
              <w:t>2014-I</w:t>
            </w:r>
          </w:p>
        </w:tc>
      </w:tr>
      <w:tr w:rsidR="00C16A53">
        <w:tc>
          <w:tcPr>
            <w:tcW w:w="468" w:type="dxa"/>
          </w:tcPr>
          <w:p w:rsidR="00C16A53" w:rsidRPr="00D10025" w:rsidRDefault="00C16A53" w:rsidP="00D10025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10025">
              <w:rPr>
                <w:b/>
                <w:bCs/>
              </w:rPr>
              <w:t>3</w:t>
            </w:r>
          </w:p>
        </w:tc>
        <w:tc>
          <w:tcPr>
            <w:tcW w:w="1440" w:type="dxa"/>
          </w:tcPr>
          <w:p w:rsidR="00C16A53" w:rsidRPr="00D10025" w:rsidRDefault="00C16A53" w:rsidP="00D10025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10025">
              <w:rPr>
                <w:b/>
                <w:bCs/>
              </w:rPr>
              <w:t>Extensión Universitaria</w:t>
            </w:r>
          </w:p>
        </w:tc>
        <w:tc>
          <w:tcPr>
            <w:tcW w:w="1796" w:type="dxa"/>
          </w:tcPr>
          <w:p w:rsidR="00C16A53" w:rsidRPr="00D10025" w:rsidRDefault="00C16A53" w:rsidP="00D10025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10025">
              <w:rPr>
                <w:b/>
                <w:bCs/>
              </w:rPr>
              <w:t>2014-I</w:t>
            </w:r>
          </w:p>
        </w:tc>
      </w:tr>
      <w:tr w:rsidR="00C16A53">
        <w:tc>
          <w:tcPr>
            <w:tcW w:w="468" w:type="dxa"/>
          </w:tcPr>
          <w:p w:rsidR="00C16A53" w:rsidRPr="00D10025" w:rsidRDefault="00C16A53" w:rsidP="00D10025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10025">
              <w:rPr>
                <w:b/>
                <w:bCs/>
              </w:rPr>
              <w:t>4</w:t>
            </w:r>
          </w:p>
        </w:tc>
        <w:tc>
          <w:tcPr>
            <w:tcW w:w="1440" w:type="dxa"/>
          </w:tcPr>
          <w:p w:rsidR="00C16A53" w:rsidRPr="00D10025" w:rsidRDefault="00C16A53" w:rsidP="00D10025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10025">
              <w:rPr>
                <w:b/>
                <w:bCs/>
              </w:rPr>
              <w:t>Formación</w:t>
            </w:r>
          </w:p>
        </w:tc>
        <w:tc>
          <w:tcPr>
            <w:tcW w:w="1796" w:type="dxa"/>
          </w:tcPr>
          <w:p w:rsidR="00C16A53" w:rsidRPr="00D10025" w:rsidRDefault="00C16A53" w:rsidP="00D10025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10025">
              <w:rPr>
                <w:b/>
                <w:bCs/>
              </w:rPr>
              <w:t>2014-I</w:t>
            </w:r>
          </w:p>
        </w:tc>
      </w:tr>
      <w:tr w:rsidR="00C16A53">
        <w:tc>
          <w:tcPr>
            <w:tcW w:w="468" w:type="dxa"/>
          </w:tcPr>
          <w:p w:rsidR="00C16A53" w:rsidRPr="00D10025" w:rsidRDefault="00C16A53" w:rsidP="00D10025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10025">
              <w:rPr>
                <w:b/>
                <w:bCs/>
              </w:rPr>
              <w:t>5</w:t>
            </w:r>
          </w:p>
        </w:tc>
        <w:tc>
          <w:tcPr>
            <w:tcW w:w="1440" w:type="dxa"/>
          </w:tcPr>
          <w:p w:rsidR="00C16A53" w:rsidRPr="00D10025" w:rsidRDefault="00C16A53" w:rsidP="00D10025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10025">
              <w:rPr>
                <w:b/>
                <w:bCs/>
              </w:rPr>
              <w:t>Desarrollo Personal</w:t>
            </w:r>
          </w:p>
        </w:tc>
        <w:tc>
          <w:tcPr>
            <w:tcW w:w="1796" w:type="dxa"/>
          </w:tcPr>
          <w:p w:rsidR="00C16A53" w:rsidRPr="00D10025" w:rsidRDefault="00C16A53" w:rsidP="00D10025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D10025">
              <w:rPr>
                <w:b/>
                <w:bCs/>
              </w:rPr>
              <w:t>2014-I</w:t>
            </w:r>
            <w:r>
              <w:rPr>
                <w:b/>
                <w:bCs/>
              </w:rPr>
              <w:t>-II</w:t>
            </w:r>
          </w:p>
        </w:tc>
      </w:tr>
    </w:tbl>
    <w:p w:rsidR="00C16A53" w:rsidRDefault="00C16A53" w:rsidP="00022E79">
      <w:pPr>
        <w:pStyle w:val="ListParagraph"/>
        <w:spacing w:after="0" w:line="240" w:lineRule="auto"/>
        <w:rPr>
          <w:b/>
          <w:bCs/>
        </w:rPr>
      </w:pPr>
    </w:p>
    <w:p w:rsidR="00C16A53" w:rsidRDefault="00C16A53" w:rsidP="00365A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Avances y seguimiento de PDP, cada 03 meses (Dificultades y logros). (Con evidencias concretas y fechas).</w:t>
      </w:r>
    </w:p>
    <w:p w:rsidR="00C16A53" w:rsidRDefault="00C16A53" w:rsidP="00365A75">
      <w:pPr>
        <w:pStyle w:val="ListParagraph"/>
        <w:spacing w:after="0" w:line="240" w:lineRule="auto"/>
        <w:jc w:val="both"/>
        <w:rPr>
          <w:b/>
          <w:bCs/>
        </w:rPr>
      </w:pPr>
    </w:p>
    <w:p w:rsidR="00C16A53" w:rsidRDefault="00C16A53" w:rsidP="00602ED3">
      <w:pPr>
        <w:pStyle w:val="ListParagraph"/>
        <w:spacing w:after="0" w:line="240" w:lineRule="auto"/>
        <w:rPr>
          <w:b/>
          <w:bCs/>
        </w:rPr>
      </w:pPr>
    </w:p>
    <w:p w:rsidR="00C16A53" w:rsidRDefault="00C16A53" w:rsidP="00602ED3">
      <w:pPr>
        <w:pStyle w:val="ListParagraph"/>
        <w:spacing w:after="0" w:line="240" w:lineRule="auto"/>
        <w:rPr>
          <w:b/>
          <w:bCs/>
        </w:rPr>
      </w:pPr>
    </w:p>
    <w:p w:rsidR="00C16A53" w:rsidRDefault="00C16A53" w:rsidP="00602ED3">
      <w:pPr>
        <w:pStyle w:val="ListParagraph"/>
        <w:spacing w:after="0" w:line="240" w:lineRule="auto"/>
        <w:rPr>
          <w:b/>
          <w:bCs/>
        </w:rPr>
      </w:pPr>
    </w:p>
    <w:p w:rsidR="00C16A53" w:rsidRDefault="00C16A53" w:rsidP="00602ED3">
      <w:pPr>
        <w:pStyle w:val="ListParagraph"/>
        <w:spacing w:after="0" w:line="240" w:lineRule="auto"/>
        <w:rPr>
          <w:b/>
          <w:bCs/>
        </w:rPr>
      </w:pPr>
    </w:p>
    <w:p w:rsidR="00C16A53" w:rsidRDefault="00C16A53" w:rsidP="00602ED3">
      <w:pPr>
        <w:pStyle w:val="ListParagraph"/>
        <w:spacing w:after="0" w:line="240" w:lineRule="auto"/>
        <w:rPr>
          <w:b/>
          <w:bCs/>
        </w:rPr>
      </w:pPr>
    </w:p>
    <w:p w:rsidR="00C16A53" w:rsidRDefault="00C16A53" w:rsidP="00602ED3">
      <w:pPr>
        <w:pStyle w:val="ListParagraph"/>
        <w:spacing w:after="0" w:line="240" w:lineRule="auto"/>
        <w:rPr>
          <w:b/>
          <w:bCs/>
        </w:rPr>
      </w:pPr>
    </w:p>
    <w:p w:rsidR="00C16A53" w:rsidRDefault="00C16A53" w:rsidP="00602ED3">
      <w:pPr>
        <w:pStyle w:val="ListParagraph"/>
        <w:spacing w:after="0" w:line="240" w:lineRule="auto"/>
        <w:rPr>
          <w:b/>
          <w:bCs/>
        </w:rPr>
      </w:pPr>
    </w:p>
    <w:p w:rsidR="00C16A53" w:rsidRDefault="00C16A53" w:rsidP="00602ED3">
      <w:pPr>
        <w:pStyle w:val="ListParagraph"/>
        <w:spacing w:after="0" w:line="240" w:lineRule="auto"/>
        <w:rPr>
          <w:b/>
          <w:bCs/>
        </w:rPr>
      </w:pPr>
    </w:p>
    <w:p w:rsidR="00C16A53" w:rsidRDefault="00C16A53" w:rsidP="00602ED3">
      <w:pPr>
        <w:pStyle w:val="ListParagraph"/>
        <w:spacing w:after="0" w:line="240" w:lineRule="auto"/>
        <w:rPr>
          <w:b/>
          <w:bCs/>
        </w:rPr>
      </w:pPr>
    </w:p>
    <w:p w:rsidR="00C16A53" w:rsidRDefault="00C16A53" w:rsidP="00602ED3">
      <w:pPr>
        <w:pStyle w:val="ListParagraph"/>
        <w:spacing w:after="0" w:line="240" w:lineRule="auto"/>
        <w:ind w:left="2136" w:firstLine="696"/>
        <w:rPr>
          <w:b/>
          <w:bCs/>
        </w:rPr>
      </w:pPr>
    </w:p>
    <w:p w:rsidR="00C16A53" w:rsidRDefault="00C16A53" w:rsidP="00C9220F">
      <w:pPr>
        <w:spacing w:after="0" w:line="240" w:lineRule="auto"/>
        <w:ind w:left="708" w:firstLine="708"/>
        <w:rPr>
          <w:b/>
          <w:bCs/>
        </w:rPr>
      </w:pPr>
      <w:r>
        <w:rPr>
          <w:b/>
          <w:bCs/>
        </w:rPr>
        <w:t>Firma Profesor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Firma Director de Departamento</w:t>
      </w:r>
    </w:p>
    <w:sectPr w:rsidR="00C16A53" w:rsidSect="001A7D47">
      <w:pgSz w:w="12240" w:h="15840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37E"/>
    <w:multiLevelType w:val="hybridMultilevel"/>
    <w:tmpl w:val="7E0ACEC6"/>
    <w:lvl w:ilvl="0" w:tplc="280A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87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459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603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75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8193" w:hanging="360"/>
      </w:pPr>
      <w:rPr>
        <w:rFonts w:ascii="Wingdings" w:hAnsi="Wingdings" w:cs="Wingdings" w:hint="default"/>
      </w:rPr>
    </w:lvl>
  </w:abstractNum>
  <w:abstractNum w:abstractNumId="1">
    <w:nsid w:val="117319DB"/>
    <w:multiLevelType w:val="hybridMultilevel"/>
    <w:tmpl w:val="1A8E123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168B045E"/>
    <w:multiLevelType w:val="hybridMultilevel"/>
    <w:tmpl w:val="61CE7434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760FE2"/>
    <w:multiLevelType w:val="hybridMultilevel"/>
    <w:tmpl w:val="0DA005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D321563"/>
    <w:multiLevelType w:val="hybridMultilevel"/>
    <w:tmpl w:val="3A646AB4"/>
    <w:lvl w:ilvl="0" w:tplc="62E8DE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90FF5C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A6271"/>
    <w:multiLevelType w:val="hybridMultilevel"/>
    <w:tmpl w:val="A9A80A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85473"/>
    <w:multiLevelType w:val="hybridMultilevel"/>
    <w:tmpl w:val="F3BACF5E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</w:rPr>
    </w:lvl>
  </w:abstractNum>
  <w:abstractNum w:abstractNumId="7">
    <w:nsid w:val="5A617716"/>
    <w:multiLevelType w:val="hybridMultilevel"/>
    <w:tmpl w:val="91C834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316EE"/>
    <w:multiLevelType w:val="hybridMultilevel"/>
    <w:tmpl w:val="C428BF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6D93"/>
    <w:rsid w:val="00022E79"/>
    <w:rsid w:val="000D04ED"/>
    <w:rsid w:val="00106B14"/>
    <w:rsid w:val="001775A6"/>
    <w:rsid w:val="001931BA"/>
    <w:rsid w:val="001A7D47"/>
    <w:rsid w:val="001B1EAB"/>
    <w:rsid w:val="001B6A3C"/>
    <w:rsid w:val="001E36B9"/>
    <w:rsid w:val="001F570B"/>
    <w:rsid w:val="00204D29"/>
    <w:rsid w:val="00280EDB"/>
    <w:rsid w:val="002B0E10"/>
    <w:rsid w:val="00353279"/>
    <w:rsid w:val="00365A75"/>
    <w:rsid w:val="003D2895"/>
    <w:rsid w:val="003E126E"/>
    <w:rsid w:val="004B4379"/>
    <w:rsid w:val="004F2132"/>
    <w:rsid w:val="004F6915"/>
    <w:rsid w:val="00502398"/>
    <w:rsid w:val="00515EC3"/>
    <w:rsid w:val="005333EE"/>
    <w:rsid w:val="005350D7"/>
    <w:rsid w:val="005375DD"/>
    <w:rsid w:val="005523BA"/>
    <w:rsid w:val="00573C8E"/>
    <w:rsid w:val="00582E42"/>
    <w:rsid w:val="005D4D8F"/>
    <w:rsid w:val="005F0A80"/>
    <w:rsid w:val="00602ED3"/>
    <w:rsid w:val="0070139A"/>
    <w:rsid w:val="00763735"/>
    <w:rsid w:val="00864EEE"/>
    <w:rsid w:val="008C5129"/>
    <w:rsid w:val="008E2386"/>
    <w:rsid w:val="008F2FDB"/>
    <w:rsid w:val="008F43A3"/>
    <w:rsid w:val="0093219F"/>
    <w:rsid w:val="009777A9"/>
    <w:rsid w:val="00A16492"/>
    <w:rsid w:val="00A51374"/>
    <w:rsid w:val="00B517E5"/>
    <w:rsid w:val="00BE0F34"/>
    <w:rsid w:val="00C106BB"/>
    <w:rsid w:val="00C16A53"/>
    <w:rsid w:val="00C526EA"/>
    <w:rsid w:val="00C9220F"/>
    <w:rsid w:val="00D10025"/>
    <w:rsid w:val="00D66D93"/>
    <w:rsid w:val="00D746AB"/>
    <w:rsid w:val="00D82BA2"/>
    <w:rsid w:val="00D94120"/>
    <w:rsid w:val="00E13E76"/>
    <w:rsid w:val="00ED379C"/>
    <w:rsid w:val="00F02726"/>
    <w:rsid w:val="00FA7592"/>
    <w:rsid w:val="00FF1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26E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66D93"/>
    <w:pPr>
      <w:ind w:left="720"/>
    </w:pPr>
  </w:style>
  <w:style w:type="table" w:styleId="TableGrid">
    <w:name w:val="Table Grid"/>
    <w:basedOn w:val="TableNormal"/>
    <w:uiPriority w:val="99"/>
    <w:rsid w:val="00022E79"/>
    <w:pPr>
      <w:spacing w:after="200" w:line="276" w:lineRule="auto"/>
    </w:pPr>
    <w:rPr>
      <w:rFonts w:eastAsia="Times New Roman"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490</Words>
  <Characters>2701</Characters>
  <Application>Microsoft Office Outlook</Application>
  <DocSecurity>0</DocSecurity>
  <Lines>0</Lines>
  <Paragraphs>0</Paragraphs>
  <ScaleCrop>false</ScaleCrop>
  <Company>USAT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CATOLICA SANTO TORIBIO DE MOGROVEJO</dc:title>
  <dc:subject/>
  <dc:creator>Cervera Mirtha</dc:creator>
  <cp:keywords/>
  <dc:description/>
  <cp:lastModifiedBy>Universidad Católica Santo Toribio de Mogrovejo</cp:lastModifiedBy>
  <cp:revision>2</cp:revision>
  <dcterms:created xsi:type="dcterms:W3CDTF">2014-02-19T12:54:00Z</dcterms:created>
  <dcterms:modified xsi:type="dcterms:W3CDTF">2014-02-19T12:54:00Z</dcterms:modified>
</cp:coreProperties>
</file>